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60A5" w14:textId="08BDA92D" w:rsidR="00442B9C" w:rsidRDefault="00E16CBC" w:rsidP="009914A5">
      <w:pPr>
        <w:pStyle w:val="Authornames"/>
      </w:pPr>
      <w:r>
        <w:t xml:space="preserve">Dhruvi </w:t>
      </w:r>
      <w:proofErr w:type="spellStart"/>
      <w:r>
        <w:t>Thakkar</w:t>
      </w:r>
      <w:r w:rsidR="004F428E" w:rsidRPr="00394920">
        <w:rPr>
          <w:vertAlign w:val="superscript"/>
        </w:rPr>
        <w:t>a</w:t>
      </w:r>
      <w:proofErr w:type="spellEnd"/>
      <w:r w:rsidR="004F428E">
        <w:t>* and</w:t>
      </w:r>
      <w:r w:rsidR="00A0048B">
        <w:t xml:space="preserve"> </w:t>
      </w:r>
      <w:r>
        <w:t xml:space="preserve">Dhriti </w:t>
      </w:r>
      <w:proofErr w:type="spellStart"/>
      <w:r>
        <w:t>Trivedi</w:t>
      </w:r>
      <w:r w:rsidR="004F428E" w:rsidRPr="00394920">
        <w:rPr>
          <w:vertAlign w:val="superscript"/>
        </w:rPr>
        <w:t>b</w:t>
      </w:r>
      <w:proofErr w:type="spellEnd"/>
      <w:r w:rsidR="00A0048B">
        <w:t>*</w:t>
      </w:r>
    </w:p>
    <w:p w14:paraId="419D7461" w14:textId="6F891A48" w:rsidR="00997B0F" w:rsidRDefault="00B64FA3" w:rsidP="00A2360E">
      <w:pPr>
        <w:pStyle w:val="Affiliation"/>
      </w:pPr>
      <w:proofErr w:type="spellStart"/>
      <w:r w:rsidRPr="00394920">
        <w:rPr>
          <w:vertAlign w:val="superscript"/>
        </w:rPr>
        <w:t>a</w:t>
      </w:r>
      <w:r w:rsidR="00717C71">
        <w:t>Computer</w:t>
      </w:r>
      <w:proofErr w:type="spellEnd"/>
      <w:r w:rsidR="00717C71">
        <w:t xml:space="preserve"> Science </w:t>
      </w:r>
      <w:proofErr w:type="spellStart"/>
      <w:r w:rsidR="00717C71">
        <w:t>Engineerig</w:t>
      </w:r>
      <w:proofErr w:type="spellEnd"/>
      <w:r w:rsidR="00E16CBC">
        <w:t>,</w:t>
      </w:r>
      <w:r w:rsidR="00717C71" w:rsidRPr="00717C71">
        <w:t xml:space="preserve"> </w:t>
      </w:r>
      <w:r w:rsidR="00717C71" w:rsidRPr="00BC164E">
        <w:t>Drs Kiran &amp; Pallavi Patel Global University</w:t>
      </w:r>
      <w:r w:rsidR="00E16CBC">
        <w:t>,</w:t>
      </w:r>
      <w:r w:rsidR="00717C71">
        <w:t xml:space="preserve"> Vadodara</w:t>
      </w:r>
      <w:r w:rsidR="00E16CBC">
        <w:t xml:space="preserve">, </w:t>
      </w:r>
      <w:r w:rsidR="00717C71">
        <w:t>India</w:t>
      </w:r>
      <w:r>
        <w:t>;</w:t>
      </w:r>
      <w:r w:rsidRPr="003152C8">
        <w:t xml:space="preserve"> </w:t>
      </w:r>
      <w:proofErr w:type="spellStart"/>
      <w:r w:rsidRPr="00394920">
        <w:rPr>
          <w:vertAlign w:val="superscript"/>
        </w:rPr>
        <w:t>b</w:t>
      </w:r>
      <w:r w:rsidR="00E16CBC">
        <w:t>Computer</w:t>
      </w:r>
      <w:proofErr w:type="spellEnd"/>
      <w:r w:rsidR="00E16CBC">
        <w:t xml:space="preserve"> Engineering, Sardar Vallabhbhai Patel Institute of Technology, Vadodara, India </w:t>
      </w:r>
    </w:p>
    <w:p w14:paraId="5086904B" w14:textId="0E434BFB" w:rsidR="000A4428" w:rsidRDefault="00000000" w:rsidP="00A2360E">
      <w:pPr>
        <w:pStyle w:val="Correspondencedetails"/>
      </w:pPr>
      <w:hyperlink r:id="rId8" w:history="1">
        <w:r w:rsidR="00E16CBC" w:rsidRPr="00D84EBE">
          <w:rPr>
            <w:rStyle w:val="Hyperlink"/>
          </w:rPr>
          <w:t>*thakkardhruvi210@gmail.com</w:t>
        </w:r>
      </w:hyperlink>
      <w:r w:rsidR="00E16CBC">
        <w:t xml:space="preserve">, </w:t>
      </w:r>
      <w:hyperlink r:id="rId9" w:history="1">
        <w:r w:rsidR="00E16CBC" w:rsidRPr="00D84EBE">
          <w:rPr>
            <w:rStyle w:val="Hyperlink"/>
          </w:rPr>
          <w:t>*dhrititrivedi1207@gmail.com</w:t>
        </w:r>
      </w:hyperlink>
    </w:p>
    <w:p w14:paraId="4FAD2783" w14:textId="77777777" w:rsidR="00C35F1F" w:rsidRDefault="00C35F1F" w:rsidP="009B24B5">
      <w:pPr>
        <w:pStyle w:val="Articletitle"/>
      </w:pPr>
    </w:p>
    <w:p w14:paraId="7BE0232E" w14:textId="60B28A9A" w:rsidR="00773D83" w:rsidRPr="00773D83" w:rsidRDefault="00174985" w:rsidP="00773D83">
      <w:pPr>
        <w:pStyle w:val="Acknowledgements"/>
      </w:pPr>
      <w:proofErr w:type="spellStart"/>
      <w:r w:rsidRPr="00394920">
        <w:rPr>
          <w:vertAlign w:val="superscript"/>
        </w:rPr>
        <w:t>a</w:t>
      </w:r>
      <w:r w:rsidRPr="00174985">
        <w:t>Dhruvi</w:t>
      </w:r>
      <w:proofErr w:type="spellEnd"/>
      <w:r w:rsidRPr="00174985">
        <w:t xml:space="preserve"> Thakkar played a vital role in the data analysis and model development phases of this research, with responsibilities including processing, and </w:t>
      </w:r>
      <w:proofErr w:type="spellStart"/>
      <w:r w:rsidRPr="00174985">
        <w:t>analyzing</w:t>
      </w:r>
      <w:proofErr w:type="spellEnd"/>
      <w:r w:rsidRPr="00174985">
        <w:t xml:space="preserve"> extensive datasets related to sleep patterns, health metrics, and machine learning model development. Her contributions were instrumental in shaping the research's analytical framework and predictive models.</w:t>
      </w:r>
    </w:p>
    <w:p w14:paraId="03392CDC" w14:textId="77777777" w:rsidR="00773D83" w:rsidRDefault="00773D83" w:rsidP="00174985">
      <w:pPr>
        <w:pStyle w:val="Acknowledgements"/>
        <w:rPr>
          <w:vertAlign w:val="superscript"/>
        </w:rPr>
      </w:pPr>
    </w:p>
    <w:p w14:paraId="2FC429F0" w14:textId="3C7C2F8E" w:rsidR="00174985" w:rsidRDefault="00174985" w:rsidP="00174985">
      <w:pPr>
        <w:pStyle w:val="Acknowledgements"/>
      </w:pPr>
      <w:proofErr w:type="spellStart"/>
      <w:r w:rsidRPr="00394920">
        <w:rPr>
          <w:vertAlign w:val="superscript"/>
        </w:rPr>
        <w:t>b</w:t>
      </w:r>
      <w:r w:rsidRPr="00174985">
        <w:t>Dhriti</w:t>
      </w:r>
      <w:proofErr w:type="spellEnd"/>
      <w:r w:rsidRPr="00174985">
        <w:t xml:space="preserve"> Trivedi made substantial contributions to the research in its early stages, primarily focusing on the literature review and research design. In addition to her foundational work in these areas, she also played a part in data collection and model development, further strengthening the study's overall approach.</w:t>
      </w:r>
    </w:p>
    <w:p w14:paraId="42C3CBF5" w14:textId="77777777" w:rsidR="00174985" w:rsidRDefault="00174985" w:rsidP="00C35F1F"/>
    <w:p w14:paraId="4E1B418C" w14:textId="77777777" w:rsidR="00C35F1F" w:rsidRDefault="00C35F1F" w:rsidP="00C35F1F"/>
    <w:p w14:paraId="08EF4022" w14:textId="629E337C" w:rsidR="00C246C5" w:rsidRDefault="00C14585" w:rsidP="00174985">
      <w:pPr>
        <w:pStyle w:val="Articletitle"/>
      </w:pPr>
      <w:r w:rsidRPr="00C35F1F">
        <w:br w:type="page"/>
      </w:r>
      <w:r w:rsidR="00F16B77" w:rsidRPr="00F16B77">
        <w:lastRenderedPageBreak/>
        <w:t>ANALYZING SLEEP'S IMPACT ON HEALTH: A MACHINE LEARNING STUDY</w:t>
      </w:r>
    </w:p>
    <w:p w14:paraId="707A2856" w14:textId="55FE6880" w:rsidR="00F16B77" w:rsidRDefault="00F16B77" w:rsidP="00F16B77">
      <w:pPr>
        <w:pStyle w:val="Abstract"/>
      </w:pPr>
      <w:r>
        <w:t>Sleep constitutes a fundamental element of human well-being, profoundly influencing diverse physiological and psychological facets. In this study, machine learning methodologies are employed to forecast the intricate associations between sleep patterns and critical health metrics, notably stress levels, heart rate, obesity, and blood pressure.</w:t>
      </w:r>
    </w:p>
    <w:p w14:paraId="24E1BE09" w14:textId="196A6A53" w:rsidR="00F16B77" w:rsidRDefault="00F16B77" w:rsidP="00F16B77">
      <w:pPr>
        <w:pStyle w:val="Abstract"/>
      </w:pPr>
      <w:r>
        <w:t>Through the meticulous scrutiny of extensive datasets, encompassing variables such as sleep quality, duration, and disturbances, this research harnesses the predictive capabilities of machine learning models to unveil the intricate interplay between sleep and health. The models rely on a substantial body of research, including investigations into stress identification during sleep [1], the nexus between heart rate and sleep [2], the repercussions of sleep on obesity [3], and the intricate relationship between sleep and blood pressure [4].</w:t>
      </w:r>
    </w:p>
    <w:p w14:paraId="5D7C07EE" w14:textId="03443451" w:rsidR="00266354" w:rsidRDefault="00F16B77" w:rsidP="00322F3D">
      <w:pPr>
        <w:pStyle w:val="Abstract"/>
      </w:pPr>
      <w:r>
        <w:t>The discoveries stemming from this scholarly exploration enrich our comprehension of the multi-dimensional effects of sleep on health parameters. By harnessing the potential of machine learning, this research provides a data-centric approach to prognosticate and comprehend the underpinning relationships of these health facets. The ramifications of this study extend far and wide, offering insights for interventions and therapies directed at advancing overall health and well-being</w:t>
      </w:r>
    </w:p>
    <w:p w14:paraId="7A491C69" w14:textId="3A649035" w:rsidR="0020415E" w:rsidRPr="0020415E" w:rsidRDefault="00997B0F" w:rsidP="00F30DFF">
      <w:pPr>
        <w:pStyle w:val="Keywords"/>
      </w:pPr>
      <w:r>
        <w:t xml:space="preserve">Keywords: </w:t>
      </w:r>
      <w:r w:rsidR="00355C87" w:rsidRPr="00355C87">
        <w:t>heart rate</w:t>
      </w:r>
      <w:r w:rsidR="00355C87">
        <w:t>,</w:t>
      </w:r>
      <w:r w:rsidR="00C67C8F" w:rsidRPr="00C67C8F">
        <w:t xml:space="preserve"> stress levels</w:t>
      </w:r>
      <w:r w:rsidR="00C67C8F">
        <w:t xml:space="preserve">, </w:t>
      </w:r>
      <w:r w:rsidR="00C67C8F" w:rsidRPr="00C67C8F">
        <w:t>obesity</w:t>
      </w:r>
      <w:r w:rsidR="00C67C8F">
        <w:t xml:space="preserve">, </w:t>
      </w:r>
      <w:r w:rsidR="00C67C8F" w:rsidRPr="00C67C8F">
        <w:t>sleep quality</w:t>
      </w:r>
    </w:p>
    <w:p w14:paraId="7AA21D7A" w14:textId="025984F6" w:rsidR="008709ED" w:rsidRPr="008709ED" w:rsidRDefault="00322F3D" w:rsidP="008709ED">
      <w:pPr>
        <w:pStyle w:val="Heading1"/>
      </w:pPr>
      <w:r>
        <w:t>I.</w:t>
      </w:r>
      <w:r w:rsidR="008709ED">
        <w:t xml:space="preserve">  </w:t>
      </w:r>
      <w:r w:rsidR="00F16B77" w:rsidRPr="00372A3C">
        <w:t>I</w:t>
      </w:r>
      <w:r w:rsidR="00F16B77">
        <w:t>NTRODUCTION</w:t>
      </w:r>
    </w:p>
    <w:p w14:paraId="55239547" w14:textId="77777777" w:rsidR="00322F3D" w:rsidRPr="00322F3D" w:rsidRDefault="00322F3D" w:rsidP="00322F3D">
      <w:pPr>
        <w:pStyle w:val="Acknowledgements"/>
        <w:rPr>
          <w:szCs w:val="22"/>
        </w:rPr>
      </w:pPr>
      <w:r w:rsidRPr="00322F3D">
        <w:rPr>
          <w:szCs w:val="22"/>
        </w:rPr>
        <w:t>Sleep constitutes a fundamental cornerstone of human health, intimately intertwined with a multitude of health aspects. This investigation aims to harness the power of machine learning techniques to uncover the complex interconnections between sleep patterns and critical health indicators, encompassing stress levels, heart rate, obesity, and blood pressure.</w:t>
      </w:r>
    </w:p>
    <w:p w14:paraId="7D029D3D" w14:textId="5E0A8881" w:rsidR="00322F3D" w:rsidRPr="00322F3D" w:rsidRDefault="00322F3D" w:rsidP="00322F3D">
      <w:pPr>
        <w:pStyle w:val="Acknowledgements"/>
        <w:ind w:firstLine="720"/>
        <w:rPr>
          <w:szCs w:val="22"/>
        </w:rPr>
      </w:pPr>
      <w:r w:rsidRPr="00322F3D">
        <w:rPr>
          <w:szCs w:val="22"/>
        </w:rPr>
        <w:t xml:space="preserve">The profound impact of sleep on health is widely acknowledged, yet the intricate relationships between sleep and these critical health indicators remain multifaceted and not fully comprehended. By </w:t>
      </w:r>
      <w:proofErr w:type="spellStart"/>
      <w:r w:rsidRPr="00322F3D">
        <w:rPr>
          <w:szCs w:val="22"/>
        </w:rPr>
        <w:t>analyzing</w:t>
      </w:r>
      <w:proofErr w:type="spellEnd"/>
      <w:r w:rsidRPr="00322F3D">
        <w:rPr>
          <w:szCs w:val="22"/>
        </w:rPr>
        <w:t xml:space="preserve"> extensive datasets, this study harnesses the predictive potential of machine learning models [5] to shed light on these complex interplays.</w:t>
      </w:r>
    </w:p>
    <w:p w14:paraId="4FB981E9" w14:textId="77777777" w:rsidR="00322F3D" w:rsidRPr="00322F3D" w:rsidRDefault="00322F3D" w:rsidP="00322F3D">
      <w:pPr>
        <w:pStyle w:val="Acknowledgements"/>
        <w:ind w:firstLine="720"/>
        <w:rPr>
          <w:szCs w:val="22"/>
        </w:rPr>
      </w:pPr>
      <w:r w:rsidRPr="00322F3D">
        <w:rPr>
          <w:szCs w:val="22"/>
        </w:rPr>
        <w:lastRenderedPageBreak/>
        <w:t>Extensive research serves as the bedrock of this investigation. Previous studies have delved into stress detection based on sleeping habits [6], the correlation between heart rate and sleep [7], the influence of sleep on obesity [5], and the interconnection between sleep and blood pressure [5].</w:t>
      </w:r>
    </w:p>
    <w:p w14:paraId="1647E4CF" w14:textId="2FD400AB" w:rsidR="008709ED" w:rsidRDefault="00322F3D" w:rsidP="000B5150">
      <w:pPr>
        <w:pStyle w:val="Acknowledgements"/>
        <w:ind w:firstLine="720"/>
        <w:rPr>
          <w:szCs w:val="22"/>
        </w:rPr>
      </w:pPr>
      <w:r w:rsidRPr="00322F3D">
        <w:rPr>
          <w:szCs w:val="22"/>
        </w:rPr>
        <w:t xml:space="preserve">This research aspires to contribute to a deeper understanding of the multifaceted nature of sleep's influence on health. By leveraging machine learning, it offers a data-driven approach to predict and fathom the intricate relationships underlying these health factors. The implications of this </w:t>
      </w:r>
      <w:proofErr w:type="spellStart"/>
      <w:r w:rsidRPr="00322F3D">
        <w:rPr>
          <w:szCs w:val="22"/>
        </w:rPr>
        <w:t>endeavor</w:t>
      </w:r>
      <w:proofErr w:type="spellEnd"/>
      <w:r w:rsidRPr="00322F3D">
        <w:rPr>
          <w:szCs w:val="22"/>
        </w:rPr>
        <w:t xml:space="preserve"> are far-reaching, providing insights that can inform interventions and treatments aimed at enhancing holistic health and well-being.</w:t>
      </w:r>
    </w:p>
    <w:p w14:paraId="3F8464D1" w14:textId="77777777" w:rsidR="000B5150" w:rsidRPr="000B5150" w:rsidRDefault="000B5150" w:rsidP="000B5150"/>
    <w:p w14:paraId="5F2192BE" w14:textId="1A546AA2" w:rsidR="008709ED" w:rsidRDefault="008709ED" w:rsidP="008709ED">
      <w:pPr>
        <w:pStyle w:val="Heading1"/>
      </w:pPr>
      <w:r>
        <w:t xml:space="preserve">II. </w:t>
      </w:r>
      <w:r w:rsidRPr="00372A3C">
        <w:t>THEORETICAL FRAMEWORK</w:t>
      </w:r>
    </w:p>
    <w:p w14:paraId="424132A0" w14:textId="3F4E86B7" w:rsidR="00EF0F45" w:rsidRDefault="008709ED" w:rsidP="008709ED">
      <w:pPr>
        <w:pStyle w:val="Acknowledgements"/>
      </w:pPr>
      <w:r w:rsidRPr="008709ED">
        <w:t xml:space="preserve">In the realm of health sciences and data analytics, the interplay between sleep patterns and overall health is a subject of profound significance. Our study, "Predictive </w:t>
      </w:r>
      <w:proofErr w:type="spellStart"/>
      <w:r w:rsidRPr="008709ED">
        <w:t>Modeling</w:t>
      </w:r>
      <w:proofErr w:type="spellEnd"/>
      <w:r w:rsidRPr="008709ED">
        <w:t xml:space="preserve"> of Sleep's Impact on Health: A Machine Learning Analysis," delves into this intricate relationship by employing a comprehensive set of data and a regression model to understand and predict stress levels and heart rate. This theoretical background draws from key principles:</w:t>
      </w:r>
      <w:r w:rsidR="00095E61">
        <w:tab/>
      </w:r>
    </w:p>
    <w:p w14:paraId="391580E1" w14:textId="08FDFDE0" w:rsidR="004C0FBE" w:rsidRDefault="008709ED" w:rsidP="004C0FBE">
      <w:pPr>
        <w:pStyle w:val="Heading3"/>
        <w:rPr>
          <w:b/>
          <w:lang w:eastAsia="en-US"/>
        </w:rPr>
      </w:pPr>
      <w:r w:rsidRPr="00B75EC3">
        <w:rPr>
          <w:b/>
          <w:lang w:eastAsia="en-US"/>
        </w:rPr>
        <w:t>Sleep Parameters and Health:</w:t>
      </w:r>
    </w:p>
    <w:p w14:paraId="2F5FD4D5" w14:textId="1E206AE4" w:rsidR="004C0FBE" w:rsidRDefault="004C0FBE" w:rsidP="004C0FBE">
      <w:pPr>
        <w:pStyle w:val="Acknowledgements"/>
        <w:rPr>
          <w:lang w:eastAsia="en-US"/>
        </w:rPr>
      </w:pPr>
      <w:r w:rsidRPr="004C0FBE">
        <w:rPr>
          <w:lang w:eastAsia="en-US"/>
        </w:rPr>
        <w:t>Prior research has established that 'Sleep Duration,' 'Quality of Sleep,' and the presence of '</w:t>
      </w:r>
      <w:proofErr w:type="gramStart"/>
      <w:r w:rsidRPr="004C0FBE">
        <w:rPr>
          <w:lang w:eastAsia="en-US"/>
        </w:rPr>
        <w:t>Sleep Disorders</w:t>
      </w:r>
      <w:proofErr w:type="gramEnd"/>
      <w:r w:rsidRPr="004C0FBE">
        <w:rPr>
          <w:lang w:eastAsia="en-US"/>
        </w:rPr>
        <w:t>' are pivotal determinants of an individual's health. Variations in these sleep parameters can have far-reaching effects on various aspects of well-being.</w:t>
      </w:r>
    </w:p>
    <w:p w14:paraId="7D373169" w14:textId="496F945C" w:rsidR="004C0FBE" w:rsidRPr="004C0FBE" w:rsidRDefault="004C0FBE" w:rsidP="004C0FBE">
      <w:pPr>
        <w:pStyle w:val="Heading3"/>
        <w:rPr>
          <w:b/>
          <w:lang w:eastAsia="en-US"/>
        </w:rPr>
      </w:pPr>
      <w:r>
        <w:rPr>
          <w:b/>
          <w:lang w:eastAsia="en-US"/>
        </w:rPr>
        <w:t>Predictive Modelling</w:t>
      </w:r>
      <w:r w:rsidRPr="00B75EC3">
        <w:rPr>
          <w:b/>
          <w:lang w:eastAsia="en-US"/>
        </w:rPr>
        <w:t>:</w:t>
      </w:r>
    </w:p>
    <w:p w14:paraId="3D8CD2E5" w14:textId="5E83746E" w:rsidR="004C0FBE" w:rsidRPr="004C0FBE" w:rsidRDefault="004C0FBE" w:rsidP="004C0FBE">
      <w:pPr>
        <w:pStyle w:val="Acknowledgements"/>
        <w:rPr>
          <w:lang w:eastAsia="en-US"/>
        </w:rPr>
      </w:pPr>
      <w:r w:rsidRPr="004C0FBE">
        <w:rPr>
          <w:lang w:eastAsia="en-US"/>
        </w:rPr>
        <w:t xml:space="preserve">The study embraces machine learning </w:t>
      </w:r>
      <w:proofErr w:type="gramStart"/>
      <w:r w:rsidRPr="004C0FBE">
        <w:rPr>
          <w:lang w:eastAsia="en-US"/>
        </w:rPr>
        <w:t xml:space="preserve">and  </w:t>
      </w:r>
      <w:proofErr w:type="spellStart"/>
      <w:r w:rsidRPr="004C0FBE">
        <w:rPr>
          <w:lang w:eastAsia="en-US"/>
        </w:rPr>
        <w:t>modeling</w:t>
      </w:r>
      <w:proofErr w:type="spellEnd"/>
      <w:proofErr w:type="gramEnd"/>
      <w:r w:rsidRPr="004C0FBE">
        <w:rPr>
          <w:lang w:eastAsia="en-US"/>
        </w:rPr>
        <w:t xml:space="preserve"> as effective tools to quantify the influence of sleep parameters on stress </w:t>
      </w:r>
      <w:proofErr w:type="spellStart"/>
      <w:r w:rsidRPr="004C0FBE">
        <w:rPr>
          <w:lang w:eastAsia="en-US"/>
        </w:rPr>
        <w:t>levels,obesity</w:t>
      </w:r>
      <w:proofErr w:type="spellEnd"/>
      <w:r w:rsidRPr="004C0FBE">
        <w:rPr>
          <w:lang w:eastAsia="en-US"/>
        </w:rPr>
        <w:t xml:space="preserve"> and heart rate. Regression models are particularly suited for this purpose, allowing for the examination of causal relationships and predictive capabilities.</w:t>
      </w:r>
    </w:p>
    <w:p w14:paraId="57F750A8" w14:textId="53D0854B" w:rsidR="004C0FBE" w:rsidRPr="004C0FBE" w:rsidRDefault="004C0FBE" w:rsidP="004C0FBE">
      <w:pPr>
        <w:pStyle w:val="Heading3"/>
        <w:rPr>
          <w:b/>
          <w:lang w:eastAsia="en-US"/>
        </w:rPr>
      </w:pPr>
      <w:r w:rsidRPr="00B75EC3">
        <w:rPr>
          <w:b/>
          <w:lang w:eastAsia="en-US"/>
        </w:rPr>
        <w:t>Evaluation Metrics:</w:t>
      </w:r>
    </w:p>
    <w:p w14:paraId="4D552EF5" w14:textId="3CD56623" w:rsidR="004C0FBE" w:rsidRDefault="004C0FBE" w:rsidP="004C0FBE">
      <w:pPr>
        <w:pStyle w:val="Acknowledgements"/>
        <w:rPr>
          <w:lang w:eastAsia="en-US"/>
        </w:rPr>
      </w:pPr>
      <w:r w:rsidRPr="004C0FBE">
        <w:rPr>
          <w:lang w:eastAsia="en-US"/>
        </w:rPr>
        <w:t>In our research, we assess the predictive models' performance using metrics such as Mean Squared Error (MSE</w:t>
      </w:r>
      <w:proofErr w:type="gramStart"/>
      <w:r w:rsidRPr="004C0FBE">
        <w:rPr>
          <w:lang w:eastAsia="en-US"/>
        </w:rPr>
        <w:t>) ,</w:t>
      </w:r>
      <w:proofErr w:type="gramEnd"/>
      <w:r w:rsidRPr="004C0FBE">
        <w:rPr>
          <w:lang w:eastAsia="en-US"/>
        </w:rPr>
        <w:t xml:space="preserve"> R-squared (R^2) for linear models and  Accuracy for logistic models . MSE quantifies the model's accuracy by measuring the squared differences between predicted and actual values, while R^2 provides insights into the proportion of variance explained by the model.</w:t>
      </w:r>
    </w:p>
    <w:p w14:paraId="6C4A3E73" w14:textId="73B3A0B3" w:rsidR="004C0FBE" w:rsidRDefault="004C0FBE" w:rsidP="004C0FBE">
      <w:pPr>
        <w:pStyle w:val="Heading3"/>
        <w:rPr>
          <w:b/>
          <w:lang w:eastAsia="en-US"/>
        </w:rPr>
      </w:pPr>
      <w:r w:rsidRPr="00B75EC3">
        <w:rPr>
          <w:b/>
          <w:lang w:eastAsia="en-US"/>
        </w:rPr>
        <w:lastRenderedPageBreak/>
        <w:t>Comprehensive Data:</w:t>
      </w:r>
    </w:p>
    <w:p w14:paraId="2C493D57" w14:textId="7F83AF40" w:rsidR="004C0FBE" w:rsidRPr="004C0FBE" w:rsidRDefault="004C0FBE" w:rsidP="004C0FBE">
      <w:pPr>
        <w:pStyle w:val="Acknowledgements"/>
        <w:rPr>
          <w:lang w:eastAsia="en-US"/>
        </w:rPr>
      </w:pPr>
      <w:r w:rsidRPr="004C0FBE">
        <w:rPr>
          <w:lang w:eastAsia="en-US"/>
        </w:rPr>
        <w:t>To facilitate robust predictions, we incorporated an array of data points, including Gende</w:t>
      </w:r>
      <w:r>
        <w:rPr>
          <w:lang w:eastAsia="en-US"/>
        </w:rPr>
        <w:t xml:space="preserve">r, </w:t>
      </w:r>
      <w:r w:rsidRPr="004C0FBE">
        <w:rPr>
          <w:lang w:eastAsia="en-US"/>
        </w:rPr>
        <w:t>Age</w:t>
      </w:r>
      <w:r>
        <w:rPr>
          <w:lang w:eastAsia="en-US"/>
        </w:rPr>
        <w:t xml:space="preserve">, </w:t>
      </w:r>
      <w:r w:rsidRPr="004C0FBE">
        <w:rPr>
          <w:lang w:eastAsia="en-US"/>
        </w:rPr>
        <w:t>Occupation</w:t>
      </w:r>
      <w:r>
        <w:rPr>
          <w:lang w:eastAsia="en-US"/>
        </w:rPr>
        <w:t xml:space="preserve">, </w:t>
      </w:r>
      <w:r w:rsidRPr="004C0FBE">
        <w:rPr>
          <w:lang w:eastAsia="en-US"/>
        </w:rPr>
        <w:t>Sleep Duration</w:t>
      </w:r>
      <w:r>
        <w:rPr>
          <w:lang w:eastAsia="en-US"/>
        </w:rPr>
        <w:t xml:space="preserve">, </w:t>
      </w:r>
      <w:r w:rsidRPr="004C0FBE">
        <w:rPr>
          <w:lang w:eastAsia="en-US"/>
        </w:rPr>
        <w:t>Quality of Sleep</w:t>
      </w:r>
      <w:r>
        <w:rPr>
          <w:lang w:eastAsia="en-US"/>
        </w:rPr>
        <w:t xml:space="preserve">, </w:t>
      </w:r>
      <w:r w:rsidRPr="004C0FBE">
        <w:rPr>
          <w:lang w:eastAsia="en-US"/>
        </w:rPr>
        <w:t>Physical Activity Level</w:t>
      </w:r>
      <w:r>
        <w:rPr>
          <w:lang w:eastAsia="en-US"/>
        </w:rPr>
        <w:t xml:space="preserve">, </w:t>
      </w:r>
      <w:r w:rsidRPr="004C0FBE">
        <w:rPr>
          <w:lang w:eastAsia="en-US"/>
        </w:rPr>
        <w:t>Stress Level</w:t>
      </w:r>
      <w:r>
        <w:rPr>
          <w:lang w:eastAsia="en-US"/>
        </w:rPr>
        <w:t xml:space="preserve">, </w:t>
      </w:r>
      <w:r w:rsidRPr="004C0FBE">
        <w:rPr>
          <w:lang w:eastAsia="en-US"/>
        </w:rPr>
        <w:t>BMI Category</w:t>
      </w:r>
      <w:r>
        <w:rPr>
          <w:lang w:eastAsia="en-US"/>
        </w:rPr>
        <w:t xml:space="preserve">, </w:t>
      </w:r>
      <w:r w:rsidRPr="004C0FBE">
        <w:rPr>
          <w:lang w:eastAsia="en-US"/>
        </w:rPr>
        <w:t>high bp</w:t>
      </w:r>
      <w:r>
        <w:rPr>
          <w:lang w:eastAsia="en-US"/>
        </w:rPr>
        <w:t xml:space="preserve">, </w:t>
      </w:r>
      <w:r w:rsidRPr="004C0FBE">
        <w:rPr>
          <w:lang w:eastAsia="en-US"/>
        </w:rPr>
        <w:t>low bp</w:t>
      </w:r>
      <w:r>
        <w:rPr>
          <w:lang w:eastAsia="en-US"/>
        </w:rPr>
        <w:t xml:space="preserve">, </w:t>
      </w:r>
      <w:r w:rsidRPr="004C0FBE">
        <w:rPr>
          <w:lang w:eastAsia="en-US"/>
        </w:rPr>
        <w:t>Daily Steps</w:t>
      </w:r>
      <w:r>
        <w:rPr>
          <w:lang w:eastAsia="en-US"/>
        </w:rPr>
        <w:t xml:space="preserve">, </w:t>
      </w:r>
      <w:r w:rsidRPr="004C0FBE">
        <w:rPr>
          <w:lang w:eastAsia="en-US"/>
        </w:rPr>
        <w:t>Sleep Disorder</w:t>
      </w:r>
      <w:r>
        <w:rPr>
          <w:lang w:eastAsia="en-US"/>
        </w:rPr>
        <w:t>,</w:t>
      </w:r>
      <w:r w:rsidRPr="004C0FBE">
        <w:rPr>
          <w:lang w:eastAsia="en-US"/>
        </w:rPr>
        <w:t xml:space="preserve"> 'snoring'</w:t>
      </w:r>
      <w:r>
        <w:rPr>
          <w:lang w:eastAsia="en-US"/>
        </w:rPr>
        <w:t>,</w:t>
      </w:r>
      <w:r w:rsidRPr="004C0FBE">
        <w:rPr>
          <w:lang w:eastAsia="en-US"/>
        </w:rPr>
        <w:t xml:space="preserve"> 'respiration rate'</w:t>
      </w:r>
      <w:r>
        <w:rPr>
          <w:lang w:eastAsia="en-US"/>
        </w:rPr>
        <w:t>,</w:t>
      </w:r>
      <w:r w:rsidRPr="004C0FBE">
        <w:rPr>
          <w:lang w:eastAsia="en-US"/>
        </w:rPr>
        <w:t xml:space="preserve"> 'temperature'</w:t>
      </w:r>
      <w:r>
        <w:rPr>
          <w:lang w:eastAsia="en-US"/>
        </w:rPr>
        <w:t xml:space="preserve">, </w:t>
      </w:r>
      <w:r w:rsidRPr="004C0FBE">
        <w:rPr>
          <w:lang w:eastAsia="en-US"/>
        </w:rPr>
        <w:t>'limb movement'</w:t>
      </w:r>
      <w:r>
        <w:rPr>
          <w:lang w:eastAsia="en-US"/>
        </w:rPr>
        <w:t xml:space="preserve">, </w:t>
      </w:r>
      <w:r w:rsidRPr="004C0FBE">
        <w:rPr>
          <w:lang w:eastAsia="en-US"/>
        </w:rPr>
        <w:t>'blood oxygen levels'</w:t>
      </w:r>
      <w:r>
        <w:rPr>
          <w:lang w:eastAsia="en-US"/>
        </w:rPr>
        <w:t xml:space="preserve">, </w:t>
      </w:r>
      <w:r w:rsidRPr="004C0FBE">
        <w:rPr>
          <w:lang w:eastAsia="en-US"/>
        </w:rPr>
        <w:t>'eye movement'</w:t>
      </w:r>
      <w:r>
        <w:rPr>
          <w:lang w:eastAsia="en-US"/>
        </w:rPr>
        <w:t>,</w:t>
      </w:r>
      <w:r w:rsidRPr="004C0FBE">
        <w:rPr>
          <w:lang w:eastAsia="en-US"/>
        </w:rPr>
        <w:t xml:space="preserve"> 'sleep patterns'</w:t>
      </w:r>
      <w:r>
        <w:rPr>
          <w:lang w:eastAsia="en-US"/>
        </w:rPr>
        <w:t>,</w:t>
      </w:r>
      <w:r w:rsidRPr="004C0FBE">
        <w:rPr>
          <w:lang w:eastAsia="en-US"/>
        </w:rPr>
        <w:t xml:space="preserve"> and 'stress levels'</w:t>
      </w:r>
      <w:r>
        <w:rPr>
          <w:lang w:eastAsia="en-US"/>
        </w:rPr>
        <w:t xml:space="preserve">. </w:t>
      </w:r>
      <w:r w:rsidRPr="004C0FBE">
        <w:rPr>
          <w:lang w:eastAsia="en-US"/>
        </w:rPr>
        <w:t xml:space="preserve"> These variables collectively offer a holistic view of an individual's health.</w:t>
      </w:r>
    </w:p>
    <w:p w14:paraId="7DC0B959" w14:textId="283412CF" w:rsidR="004C0FBE" w:rsidRPr="004C0FBE" w:rsidRDefault="006D7478" w:rsidP="004C0FBE">
      <w:pPr>
        <w:pStyle w:val="Heading3"/>
        <w:rPr>
          <w:b/>
          <w:lang w:eastAsia="en-US"/>
        </w:rPr>
      </w:pPr>
      <w:r>
        <w:rPr>
          <w:rStyle w:val="notion-enable-hover"/>
          <w:b/>
          <w:bCs w:val="0"/>
        </w:rPr>
        <w:t>Effect of sleep disorder on heart rate:</w:t>
      </w:r>
    </w:p>
    <w:p w14:paraId="03758C4D" w14:textId="77777777" w:rsidR="006D7478" w:rsidRDefault="006D7478" w:rsidP="006D7478">
      <w:pPr>
        <w:pStyle w:val="Acknowledgements"/>
        <w:rPr>
          <w:lang w:eastAsia="en-US"/>
        </w:rPr>
      </w:pPr>
      <w:r w:rsidRPr="006D7478">
        <w:rPr>
          <w:lang w:eastAsia="en-US"/>
        </w:rPr>
        <w:t>Additionally, we extended our analysis to predict 'heart rate' as it is intricately linked to an individual's sleep disorder, stress levels and overall health. The results showed an exceptional model fit with a low MSE and a high R^2 score, highlighting the predictive power of our approach.</w:t>
      </w:r>
    </w:p>
    <w:p w14:paraId="14B12E4F" w14:textId="22022521" w:rsidR="004C0FBE" w:rsidRDefault="006D7478" w:rsidP="006D7478">
      <w:pPr>
        <w:pStyle w:val="Acknowledgements"/>
        <w:ind w:firstLine="720"/>
        <w:rPr>
          <w:lang w:eastAsia="en-US"/>
        </w:rPr>
      </w:pPr>
      <w:r w:rsidRPr="006D7478">
        <w:rPr>
          <w:lang w:eastAsia="en-US"/>
        </w:rPr>
        <w:t xml:space="preserve">This theoretical background sets the stage for our study, offering a rigorous foundation to explore the associations between sleep parameters, stress levels, and heart rate through data-driven analysis. Our findings aim to contribute valuable insights to the field of predictive health </w:t>
      </w:r>
      <w:proofErr w:type="spellStart"/>
      <w:r w:rsidRPr="006D7478">
        <w:rPr>
          <w:lang w:eastAsia="en-US"/>
        </w:rPr>
        <w:t>modeling</w:t>
      </w:r>
      <w:proofErr w:type="spellEnd"/>
      <w:r w:rsidRPr="006D7478">
        <w:rPr>
          <w:lang w:eastAsia="en-US"/>
        </w:rPr>
        <w:t xml:space="preserve"> to provide outmost and beforehand prediction of danger.</w:t>
      </w:r>
    </w:p>
    <w:p w14:paraId="77F0AC41" w14:textId="77777777" w:rsidR="006D7478" w:rsidRPr="006D7478" w:rsidRDefault="006D7478" w:rsidP="006D7478">
      <w:pPr>
        <w:rPr>
          <w:lang w:eastAsia="en-US"/>
        </w:rPr>
      </w:pPr>
    </w:p>
    <w:p w14:paraId="4B2B7F9F" w14:textId="4EE284C4" w:rsidR="004C0FBE" w:rsidRDefault="006D7478" w:rsidP="006D7478">
      <w:pPr>
        <w:pStyle w:val="Acknowledgements"/>
        <w:rPr>
          <w:lang w:eastAsia="en-US"/>
        </w:rPr>
      </w:pPr>
      <w:r w:rsidRPr="006D7478">
        <w:rPr>
          <w:lang w:eastAsia="en-US"/>
        </w:rPr>
        <w:t xml:space="preserve">This theoretical background sets the stage for our study, offering a rigorous foundation to explore the associations between sleep parameters, stress levels, and heart rate through data-driven analysis. Our findings aim to contribute valuable insights to the field of predictive health </w:t>
      </w:r>
      <w:proofErr w:type="spellStart"/>
      <w:r w:rsidRPr="006D7478">
        <w:rPr>
          <w:lang w:eastAsia="en-US"/>
        </w:rPr>
        <w:t>modeling</w:t>
      </w:r>
      <w:proofErr w:type="spellEnd"/>
      <w:r w:rsidRPr="006D7478">
        <w:rPr>
          <w:lang w:eastAsia="en-US"/>
        </w:rPr>
        <w:t>.</w:t>
      </w:r>
    </w:p>
    <w:p w14:paraId="19A263CE" w14:textId="0A7FAEAF" w:rsidR="006D7478" w:rsidRDefault="006D7478" w:rsidP="006D7478">
      <w:pPr>
        <w:pStyle w:val="Heading1"/>
      </w:pPr>
      <w:r>
        <w:t xml:space="preserve">III. </w:t>
      </w:r>
      <w:r w:rsidRPr="006D7478">
        <w:t>RESEARCH METHODOLOGY</w:t>
      </w:r>
    </w:p>
    <w:p w14:paraId="62E32879" w14:textId="179AAC70" w:rsidR="006D7478" w:rsidRDefault="006D7478" w:rsidP="006D7478">
      <w:pPr>
        <w:pStyle w:val="Heading3"/>
        <w:rPr>
          <w:b/>
          <w:lang w:eastAsia="en-US"/>
        </w:rPr>
      </w:pPr>
      <w:r>
        <w:rPr>
          <w:b/>
          <w:lang w:eastAsia="en-US"/>
        </w:rPr>
        <w:t>3.1 HEART RATE PREDICTION</w:t>
      </w:r>
      <w:r w:rsidRPr="00B75EC3">
        <w:rPr>
          <w:b/>
          <w:lang w:eastAsia="en-US"/>
        </w:rPr>
        <w:t>:</w:t>
      </w:r>
    </w:p>
    <w:p w14:paraId="16DC2B79" w14:textId="1C8E77DF" w:rsidR="006D7478" w:rsidRDefault="006D7478" w:rsidP="006D7478">
      <w:pPr>
        <w:pStyle w:val="Heading3"/>
      </w:pPr>
      <w:r w:rsidRPr="006D7478">
        <w:t>Data Collection</w:t>
      </w:r>
      <w:r>
        <w:t>:</w:t>
      </w:r>
    </w:p>
    <w:p w14:paraId="355B89F9" w14:textId="45129767" w:rsidR="006D7478" w:rsidRDefault="006D7478" w:rsidP="006D7478">
      <w:pPr>
        <w:pStyle w:val="Acknowledgements"/>
      </w:pPr>
      <w:r w:rsidRPr="006D7478">
        <w:t>We gathered a comprehensive dataset encompassing various health and sleep-related parameters, including Snoring, Respiration rate, Temperature, Limb movements, Blood oxygen levels, Eye movement, Sleep patterns, Heart rate, Gender, Age, Occupation, Sleep Duration, Quality of Sleep Physical Activity Level, Stress Level, BMI Category, High bp, Low bp, Daily Steps, Sleep Disorder and stress levels. This dataset was obtained through invasive monitoring ensuring a diverse and representative sample.</w:t>
      </w:r>
    </w:p>
    <w:p w14:paraId="022CD41C" w14:textId="127E0E89" w:rsidR="006D7478" w:rsidRDefault="006D7478" w:rsidP="006D7478">
      <w:pPr>
        <w:pStyle w:val="Heading3"/>
      </w:pPr>
      <w:r w:rsidRPr="006D7478">
        <w:lastRenderedPageBreak/>
        <w:t>Data Preprocessing</w:t>
      </w:r>
      <w:r>
        <w:t>:</w:t>
      </w:r>
    </w:p>
    <w:p w14:paraId="6DA4F3E3" w14:textId="6C2D2AFF" w:rsidR="006D7478" w:rsidRPr="006D7478" w:rsidRDefault="006D7478" w:rsidP="006D7478">
      <w:pPr>
        <w:pStyle w:val="Acknowledgements"/>
      </w:pPr>
      <w:r w:rsidRPr="006D7478">
        <w:t>The collected data underwent rigorous preprocessing to ensure accuracy and consistency. This involved data cleaning, handling missing values, and normalization to bring all features to a consistent scale.</w:t>
      </w:r>
    </w:p>
    <w:p w14:paraId="5EE4C2D4" w14:textId="14349CF6" w:rsidR="00843C90" w:rsidRDefault="006D7478" w:rsidP="006D7478">
      <w:pPr>
        <w:pStyle w:val="Heading3"/>
      </w:pPr>
      <w:r w:rsidRPr="006D7478">
        <w:t>Feature Selection</w:t>
      </w:r>
      <w:r>
        <w:t>:</w:t>
      </w:r>
    </w:p>
    <w:p w14:paraId="6F3A0573" w14:textId="61D0974E" w:rsidR="00843C90" w:rsidRPr="00843C90" w:rsidRDefault="00843C90" w:rsidP="00843C90">
      <w:pPr>
        <w:pStyle w:val="Acknowledgements"/>
      </w:pPr>
      <w:r w:rsidRPr="00843C90">
        <w:t xml:space="preserve">We employed feature selection techniques to identify the most relevant variables for heart rate prediction. Feature importance analysis was conducted to identify the key predictors with respect to sleep. Features we used </w:t>
      </w:r>
      <w:proofErr w:type="gramStart"/>
      <w:r w:rsidRPr="00843C90">
        <w:t>are :</w:t>
      </w:r>
      <w:proofErr w:type="gramEnd"/>
      <w:r w:rsidRPr="00843C90">
        <w:t xml:space="preserve"> snoring, respiration ,temperature ,limb, blood oxygen level, eye moment ,sleep duration and stress level.</w:t>
      </w:r>
    </w:p>
    <w:p w14:paraId="4A086319" w14:textId="7FD39DC8" w:rsidR="006D7478" w:rsidRDefault="00843C90" w:rsidP="006D7478">
      <w:pPr>
        <w:pStyle w:val="Heading3"/>
      </w:pPr>
      <w:r w:rsidRPr="00843C90">
        <w:t>Machine Learning Model</w:t>
      </w:r>
      <w:r w:rsidR="006D7478">
        <w:t>:</w:t>
      </w:r>
    </w:p>
    <w:p w14:paraId="65A06CCE" w14:textId="279DEBEF" w:rsidR="00843C90" w:rsidRDefault="00843C90" w:rsidP="00843C90">
      <w:pPr>
        <w:pStyle w:val="Acknowledgements"/>
      </w:pPr>
      <w:r>
        <w:t>Our project was dedicated to developing a regression model designed for heart rate prediction. The selection of regression analysis was made due to its well-suited nature for handling continuous target variables. This model establishes a predictive connection between carefully chosen features and an individual's heart rate, providing valuable insights for applications in healthcare and research. Its potential applications extend to fitness tracking, medical diagnostics, and broader areas of health science.</w:t>
      </w:r>
    </w:p>
    <w:p w14:paraId="68C194E9" w14:textId="323147D8" w:rsidR="006D7478" w:rsidRDefault="00843C90" w:rsidP="006D7478">
      <w:pPr>
        <w:pStyle w:val="Heading3"/>
      </w:pPr>
      <w:r w:rsidRPr="00843C90">
        <w:t>Model Evaluation</w:t>
      </w:r>
      <w:r w:rsidR="006D7478">
        <w:t>:</w:t>
      </w:r>
    </w:p>
    <w:p w14:paraId="307FA8F1" w14:textId="77777777" w:rsidR="00843C90" w:rsidRPr="00843C90" w:rsidRDefault="00843C90" w:rsidP="00843C90">
      <w:pPr>
        <w:pStyle w:val="Acknowledgements"/>
      </w:pPr>
      <w:r w:rsidRPr="00843C90">
        <w:t>To comprehensively assess the predictive performance of our regression model, we employed two fundamental metrics: Mean Squared Error (MSE) and R-squared (R2) score. These metrics play a pivotal role in evaluating the model's effectiveness and its ability to make accurate heart rate predictions.</w:t>
      </w:r>
    </w:p>
    <w:p w14:paraId="2C80E4A4" w14:textId="053BD089" w:rsidR="00843C90" w:rsidRDefault="00843C90" w:rsidP="00843C90">
      <w:pPr>
        <w:pStyle w:val="Acknowledgements"/>
      </w:pPr>
      <w:r w:rsidRPr="00843C90">
        <w:rPr>
          <w:i/>
          <w:sz w:val="24"/>
        </w:rPr>
        <w:t>Mean Squared Error (MSE):</w:t>
      </w:r>
      <w:r w:rsidRPr="00843C90">
        <w:rPr>
          <w:i/>
        </w:rPr>
        <w:t xml:space="preserve"> </w:t>
      </w:r>
      <w:r w:rsidRPr="00843C90">
        <w:t>MSE serves as a robust measure of the model's predictive accuracy. It quantifies the average squared difference between the predicted heart rate values and the actual observed values in our dataset. A lower MSE indicates that the model's predictions closely align with the true heart rates, reflecting a higher level of accuracy.</w:t>
      </w:r>
    </w:p>
    <w:p w14:paraId="2B80F519" w14:textId="77777777" w:rsidR="00843C90" w:rsidRPr="00843C90" w:rsidRDefault="00843C90" w:rsidP="00843C90"/>
    <w:p w14:paraId="394E367D" w14:textId="77777777" w:rsidR="00843C90" w:rsidRDefault="00843C90" w:rsidP="00843C90">
      <w:pPr>
        <w:pStyle w:val="Acknowledgements"/>
      </w:pPr>
      <w:r w:rsidRPr="00843C90">
        <w:rPr>
          <w:i/>
          <w:sz w:val="24"/>
        </w:rPr>
        <w:t>R-squared (R2) Score:</w:t>
      </w:r>
      <w:r w:rsidRPr="00843C90">
        <w:t xml:space="preserve"> The R2 score, often referred to as the coefficient of determination, is equally crucial. It provides valuable insights into how well the model elucidates the variability present in the heart rate data. An R2 score closer to 1 signifies that the model effectively accounts for the variance, indicating a strong fit. Conversely, an R2 score closer to 0 suggests that the model's predictive power is limited in explaining the observed variance.</w:t>
      </w:r>
    </w:p>
    <w:p w14:paraId="1D1809DF" w14:textId="622A2570" w:rsidR="00843C90" w:rsidRDefault="00843C90" w:rsidP="00843C90">
      <w:pPr>
        <w:pStyle w:val="Acknowledgements"/>
        <w:ind w:firstLine="720"/>
      </w:pPr>
      <w:r w:rsidRPr="00843C90">
        <w:lastRenderedPageBreak/>
        <w:t>By employing both MSE and R2 score, we gain a holistic understanding of our model's performance. The MSE tells us about the predictive accuracy at a granular level, while the R2 score provides a broader overview of the model's capability to capture the underlying patterns and relationships within the heart rate data. These metrics together enable us to confidently evaluate and fine-tune our model for various applications in healthcare, fitness, and research, ensuring it meets the highest standards of predictive quality.</w:t>
      </w:r>
    </w:p>
    <w:p w14:paraId="024ABD49" w14:textId="11EE5233" w:rsidR="00843C90" w:rsidRPr="00843C90" w:rsidRDefault="00843C90" w:rsidP="00843C90">
      <w:pPr>
        <w:pStyle w:val="Heading3"/>
        <w:rPr>
          <w:b/>
          <w:lang w:eastAsia="en-US"/>
        </w:rPr>
      </w:pPr>
      <w:r>
        <w:rPr>
          <w:b/>
          <w:lang w:eastAsia="en-US"/>
        </w:rPr>
        <w:t>3.2 STRESS LEVEL PREDICTION</w:t>
      </w:r>
      <w:r w:rsidR="00DD3485">
        <w:rPr>
          <w:b/>
          <w:lang w:eastAsia="en-US"/>
        </w:rPr>
        <w:t xml:space="preserve"> ON THE BASIS OF SLEEP</w:t>
      </w:r>
      <w:r w:rsidRPr="00B75EC3">
        <w:rPr>
          <w:b/>
          <w:lang w:eastAsia="en-US"/>
        </w:rPr>
        <w:t>:</w:t>
      </w:r>
    </w:p>
    <w:p w14:paraId="4C8EE46E" w14:textId="77777777" w:rsidR="00843C90" w:rsidRDefault="00843C90" w:rsidP="00843C90">
      <w:pPr>
        <w:pStyle w:val="Heading3"/>
      </w:pPr>
      <w:r w:rsidRPr="006D7478">
        <w:t>Data Collection</w:t>
      </w:r>
      <w:r>
        <w:t>:</w:t>
      </w:r>
    </w:p>
    <w:p w14:paraId="33B1871C" w14:textId="77777777" w:rsidR="00843C90" w:rsidRPr="00843C90" w:rsidRDefault="00843C90" w:rsidP="00843C90">
      <w:pPr>
        <w:pStyle w:val="Acknowledgements"/>
      </w:pPr>
      <w:r w:rsidRPr="00843C90">
        <w:t>Our Study involved the collection of a comprehensive dataset. This dataset included three key variables: 'Sleep Duration,' 'Quality of Sleep,' and '</w:t>
      </w:r>
      <w:proofErr w:type="gramStart"/>
      <w:r w:rsidRPr="00843C90">
        <w:t>Sleep Disorder</w:t>
      </w:r>
      <w:proofErr w:type="gramEnd"/>
      <w:r w:rsidRPr="00843C90">
        <w:t>'. The data were collected from a diverse cohort of participants, encompassing a wide range of sleep patterns and health conditions.</w:t>
      </w:r>
    </w:p>
    <w:p w14:paraId="096047D5" w14:textId="77777777" w:rsidR="00843C90" w:rsidRDefault="00843C90" w:rsidP="00843C90">
      <w:pPr>
        <w:pStyle w:val="Heading3"/>
      </w:pPr>
      <w:r w:rsidRPr="006D7478">
        <w:t>Data Preprocessing</w:t>
      </w:r>
      <w:r>
        <w:t>:</w:t>
      </w:r>
    </w:p>
    <w:p w14:paraId="0483E668" w14:textId="2BD62491" w:rsidR="00843C90" w:rsidRDefault="00843C90" w:rsidP="00843C90">
      <w:pPr>
        <w:pStyle w:val="Heading3"/>
        <w:rPr>
          <w:rFonts w:cs="Times New Roman"/>
          <w:bCs w:val="0"/>
          <w:i w:val="0"/>
          <w:sz w:val="22"/>
          <w:szCs w:val="24"/>
        </w:rPr>
      </w:pPr>
      <w:r w:rsidRPr="00843C90">
        <w:rPr>
          <w:rFonts w:cs="Times New Roman"/>
          <w:bCs w:val="0"/>
          <w:i w:val="0"/>
          <w:sz w:val="22"/>
          <w:szCs w:val="24"/>
        </w:rPr>
        <w:t xml:space="preserve">Our collected data was subjected to a rigorous preprocessing regimen to ensure utmost accuracy and uniformity. This multifaceted process included data cleansing, addressing missing values through techniques such as imputation or removal, and normalization, which involved rescaling features to a standardized scale, often through methods like z-score scaling or min-max scaling. This approach significantly enhanced the overall quality of the data, preparing it for robust analysis and </w:t>
      </w:r>
      <w:r>
        <w:rPr>
          <w:rFonts w:cs="Times New Roman"/>
          <w:bCs w:val="0"/>
          <w:i w:val="0"/>
          <w:sz w:val="22"/>
          <w:szCs w:val="24"/>
        </w:rPr>
        <w:t>modelling</w:t>
      </w:r>
    </w:p>
    <w:p w14:paraId="75ACC0A9" w14:textId="77777777" w:rsidR="00843C90" w:rsidRDefault="00843C90" w:rsidP="00843C90">
      <w:pPr>
        <w:pStyle w:val="Heading3"/>
        <w:rPr>
          <w:rFonts w:cs="Times New Roman"/>
          <w:bCs w:val="0"/>
          <w:i w:val="0"/>
          <w:sz w:val="22"/>
          <w:szCs w:val="24"/>
        </w:rPr>
      </w:pPr>
    </w:p>
    <w:p w14:paraId="05C27240" w14:textId="51459688" w:rsidR="00843C90" w:rsidRDefault="00843C90" w:rsidP="00843C90">
      <w:pPr>
        <w:pStyle w:val="Heading3"/>
      </w:pPr>
      <w:r w:rsidRPr="006D7478">
        <w:t>Feature Selection</w:t>
      </w:r>
      <w:r>
        <w:t>:</w:t>
      </w:r>
    </w:p>
    <w:p w14:paraId="0FA5AA3D" w14:textId="29086BF7" w:rsidR="00843C90" w:rsidRPr="00D873BA" w:rsidRDefault="00D873BA" w:rsidP="00D873BA">
      <w:pPr>
        <w:pStyle w:val="Acknowledgements"/>
      </w:pPr>
      <w:r w:rsidRPr="00D873BA">
        <w:t>Before embarking on model development, we executed a meticulous feature selection process aimed at pinpointing the most pertinent variables for forecasting stress levels with respect to the sleep pattern. This rigorous procedure led us to identify 'Sleep Duration,' 'Quality of Sleep,' and '</w:t>
      </w:r>
      <w:proofErr w:type="gramStart"/>
      <w:r w:rsidRPr="00D873BA">
        <w:t>Sleep Disorder</w:t>
      </w:r>
      <w:proofErr w:type="gramEnd"/>
      <w:r w:rsidRPr="00D873BA">
        <w:t>' as the paramount predictors, selected based on their pronounced potential to influence stress. This meticulous selection was guided by a commitment to ensuring the highest precision and relevance in our stress prediction model, and their inclusion in the research paper substantiates the significance of these variables in our study.</w:t>
      </w:r>
    </w:p>
    <w:p w14:paraId="6180A759" w14:textId="77777777" w:rsidR="00843C90" w:rsidRDefault="00843C90" w:rsidP="00843C90">
      <w:pPr>
        <w:pStyle w:val="Heading3"/>
      </w:pPr>
      <w:r w:rsidRPr="00843C90">
        <w:t>Machine Learning Model</w:t>
      </w:r>
      <w:r>
        <w:t>:</w:t>
      </w:r>
    </w:p>
    <w:p w14:paraId="38AF810A" w14:textId="2A7EAF45" w:rsidR="00D873BA" w:rsidRDefault="00D873BA" w:rsidP="00D873BA">
      <w:pPr>
        <w:pStyle w:val="Acknowledgements"/>
      </w:pPr>
      <w:r w:rsidRPr="00D873BA">
        <w:t xml:space="preserve">Our research project culminated in the creation of a regression model meticulously designed for the prediction of stress levels, primarily hinging on selected features. The decision to employ a regression model was rooted in the continuous and numerical nature of our target variable, </w:t>
      </w:r>
      <w:r w:rsidRPr="00D873BA">
        <w:lastRenderedPageBreak/>
        <w:t>which is stress levels. This model was purposefully crafted to establish a robust and insightful relationship between stress and sleep-related parameters, making it particularly well-suited for our research. The inclusion of this regression model in our study substantiates our methodological approach and the rigor applied in examining the intricate connections between sleep-related factors and stress levels, facilitating its seamless integration into a research paper.</w:t>
      </w:r>
    </w:p>
    <w:p w14:paraId="792D36D8" w14:textId="2AB33972" w:rsidR="00843C90" w:rsidRDefault="00843C90" w:rsidP="00843C90">
      <w:pPr>
        <w:pStyle w:val="Heading3"/>
      </w:pPr>
      <w:r w:rsidRPr="00843C90">
        <w:t>Model Evaluation</w:t>
      </w:r>
      <w:r>
        <w:t>:</w:t>
      </w:r>
    </w:p>
    <w:p w14:paraId="4E1301B6" w14:textId="77777777" w:rsidR="00D873BA" w:rsidRDefault="00D873BA" w:rsidP="00D873BA">
      <w:pPr>
        <w:pStyle w:val="Acknowledgements"/>
      </w:pPr>
      <w:r>
        <w:t>In the process of validating our regression model, we employed two pivotal metrics for a comprehensive assessment. The Mean Squared Error (MSE) was harnessed to gauge the precision of the model's predictions. Furthermore, we utilized the R-squared (R2) score to gauge the model's capacity to elucidate the variability in stress levels predicated on 'Sleep Duration,' 'Quality of Sleep,' and '</w:t>
      </w:r>
      <w:proofErr w:type="gramStart"/>
      <w:r>
        <w:t>Sleep Disorder</w:t>
      </w:r>
      <w:proofErr w:type="gramEnd"/>
      <w:r>
        <w:t>.'</w:t>
      </w:r>
    </w:p>
    <w:p w14:paraId="24F1B4E1" w14:textId="4A358652" w:rsidR="00843C90" w:rsidRDefault="00D873BA" w:rsidP="00D873BA">
      <w:pPr>
        <w:pStyle w:val="Acknowledgements"/>
      </w:pPr>
      <w:r>
        <w:t>These metrics hold profound significance in our study, meticulously demonstrating the model's predictive accuracy and its capability to provide insights into the influential factors behind stress levels. Inclusion of these well-established evaluation metrics in our research affirms the reliability and methodological rigor applied to gauge the efficacy of our regression model in explaining the relationships between sleep-related parameters and stress levels.</w:t>
      </w:r>
    </w:p>
    <w:p w14:paraId="1D22BF19" w14:textId="77CF3265" w:rsidR="00D873BA" w:rsidRDefault="00D873BA" w:rsidP="00D873BA">
      <w:pPr>
        <w:pStyle w:val="Heading3"/>
      </w:pPr>
      <w:r>
        <w:t>Cross- Validation:</w:t>
      </w:r>
    </w:p>
    <w:p w14:paraId="3B49BC4C" w14:textId="77777777" w:rsidR="00D873BA" w:rsidRDefault="00D873BA" w:rsidP="00D873BA">
      <w:pPr>
        <w:pStyle w:val="Acknowledgements"/>
      </w:pPr>
      <w:r>
        <w:t>In our research, we integrated a k-fold cross-validation approach to validate the robustness of our model while concurrently mitigating overfitting concerns. This strategic implementation not only serves as a critical component of our methodology but also acts as a safeguard against the risk of our model being excessively tailored to the training data.</w:t>
      </w:r>
    </w:p>
    <w:p w14:paraId="75F8646B" w14:textId="553145FF" w:rsidR="00D873BA" w:rsidRPr="00D873BA" w:rsidRDefault="00D873BA" w:rsidP="00D873BA">
      <w:pPr>
        <w:pStyle w:val="Acknowledgements"/>
      </w:pPr>
      <w:r>
        <w:t>The incorporation of k-fold cross-validation underscores our commitment to rigorous and reliable model evaluation, which is crucial in the context of our research paper. It effectively addresses questions of generalizability and model stability, adding an important layer of credibility to our findings by showcasing the consistent performance of our model across diverse subsets of the dataset.</w:t>
      </w:r>
    </w:p>
    <w:p w14:paraId="4472B818" w14:textId="438BFC11" w:rsidR="00D873BA" w:rsidRPr="00843C90" w:rsidRDefault="00D873BA" w:rsidP="00D873BA">
      <w:pPr>
        <w:pStyle w:val="Heading3"/>
        <w:rPr>
          <w:b/>
          <w:lang w:eastAsia="en-US"/>
        </w:rPr>
      </w:pPr>
      <w:r>
        <w:rPr>
          <w:b/>
          <w:lang w:eastAsia="en-US"/>
        </w:rPr>
        <w:t>3.2</w:t>
      </w:r>
      <w:r w:rsidR="00DD3485">
        <w:rPr>
          <w:b/>
          <w:lang w:eastAsia="en-US"/>
        </w:rPr>
        <w:t xml:space="preserve"> </w:t>
      </w:r>
      <w:r>
        <w:rPr>
          <w:b/>
        </w:rPr>
        <w:t>OBESITY</w:t>
      </w:r>
      <w:r w:rsidR="00DD3485">
        <w:rPr>
          <w:b/>
        </w:rPr>
        <w:t xml:space="preserve"> ON THE BASIS OF SLEEP </w:t>
      </w:r>
      <w:proofErr w:type="gramStart"/>
      <w:r w:rsidR="00DD3485">
        <w:rPr>
          <w:b/>
        </w:rPr>
        <w:t xml:space="preserve">CYCLE </w:t>
      </w:r>
      <w:r w:rsidRPr="00B75EC3">
        <w:rPr>
          <w:b/>
          <w:lang w:eastAsia="en-US"/>
        </w:rPr>
        <w:t>:</w:t>
      </w:r>
      <w:proofErr w:type="gramEnd"/>
    </w:p>
    <w:p w14:paraId="000D4C23" w14:textId="77777777" w:rsidR="00D873BA" w:rsidRDefault="00D873BA" w:rsidP="00D873BA">
      <w:pPr>
        <w:pStyle w:val="Heading3"/>
      </w:pPr>
      <w:r w:rsidRPr="006D7478">
        <w:t>Data Collection</w:t>
      </w:r>
      <w:r>
        <w:t>:</w:t>
      </w:r>
    </w:p>
    <w:p w14:paraId="4F7A2E6E" w14:textId="252FDCFC" w:rsidR="00D873BA" w:rsidRPr="00D873BA" w:rsidRDefault="00D873BA" w:rsidP="00D873BA">
      <w:pPr>
        <w:pStyle w:val="Acknowledgements"/>
      </w:pPr>
      <w:r w:rsidRPr="00D873BA">
        <w:t>Our Study commenced with the comprehensive collection of data. This dataset incorporated three pivotal variables: 'Sleep Duration,' 'Quality of Sleep,' and 'BMI Category.' The data were procured from a diverse cohort of participants, representing a broad spectrum of sleep patterns and health conditions.</w:t>
      </w:r>
    </w:p>
    <w:p w14:paraId="27C759DC" w14:textId="77777777" w:rsidR="00D873BA" w:rsidRDefault="00D873BA" w:rsidP="00D873BA">
      <w:pPr>
        <w:pStyle w:val="Heading3"/>
      </w:pPr>
      <w:r w:rsidRPr="006D7478">
        <w:lastRenderedPageBreak/>
        <w:t>Data Preprocessing</w:t>
      </w:r>
      <w:r>
        <w:t>:</w:t>
      </w:r>
    </w:p>
    <w:p w14:paraId="12CB419C" w14:textId="65A9FA6D" w:rsidR="00D873BA" w:rsidRDefault="00D873BA" w:rsidP="00D873BA">
      <w:pPr>
        <w:pStyle w:val="Acknowledgements"/>
        <w:rPr>
          <w:bCs/>
          <w:i/>
        </w:rPr>
      </w:pPr>
      <w:r w:rsidRPr="00D873BA">
        <w:t>The collected dataset underwent a meticulous data preprocessing phase to ensure the highest degree of accuracy and uniformity. Within this phase, specific attention was devoted to the critical processes of data cleansing, primarily focusing on the identification and rectification of missing data values. Furthermore, the application of advanced normalization techniques played a pivotal role in rendering all dataset features consistent in scale. This rigorous standardization process was undertaken to facilitate meaningful and coherent analysis, eliminating any potential disparities arising from variations in feature magnitudes. scale.</w:t>
      </w:r>
    </w:p>
    <w:p w14:paraId="1AA0A709" w14:textId="77777777" w:rsidR="00D873BA" w:rsidRDefault="00D873BA" w:rsidP="00D873BA">
      <w:pPr>
        <w:pStyle w:val="Heading3"/>
      </w:pPr>
      <w:r w:rsidRPr="006D7478">
        <w:t>Feature Selection</w:t>
      </w:r>
      <w:r>
        <w:t>:</w:t>
      </w:r>
    </w:p>
    <w:p w14:paraId="3E689E57" w14:textId="69E980D8" w:rsidR="009B569A" w:rsidRDefault="009B569A" w:rsidP="009B569A">
      <w:pPr>
        <w:pStyle w:val="Acknowledgements"/>
        <w:rPr>
          <w:bCs/>
          <w:i/>
        </w:rPr>
      </w:pPr>
      <w:r w:rsidRPr="009B569A">
        <w:t>Before model development, a meticulous feature selection process was implemented to identify the most pertinent variables for predicting BMI and obesity. 'Sleep Duration,' 'Quality of Sleep,' and 'BMI Category' were identified as the most critical predictors due to their potential influence on BMI and obesity.</w:t>
      </w:r>
    </w:p>
    <w:p w14:paraId="2300DA79" w14:textId="58EE05FD" w:rsidR="00D873BA" w:rsidRDefault="00D873BA" w:rsidP="00D873BA">
      <w:pPr>
        <w:pStyle w:val="Heading3"/>
      </w:pPr>
      <w:r w:rsidRPr="00843C90">
        <w:t>Machine Learning Model</w:t>
      </w:r>
      <w:r>
        <w:t>:</w:t>
      </w:r>
    </w:p>
    <w:p w14:paraId="00439077" w14:textId="4E388D5D" w:rsidR="009B569A" w:rsidRDefault="009B569A" w:rsidP="002648F2">
      <w:pPr>
        <w:pStyle w:val="Acknowledgements"/>
      </w:pPr>
      <w:r w:rsidRPr="009B569A">
        <w:t>A logistic regression model was methodically constructed for the purpose of predicting Body Mass Index (BMI) and obesity, predicated upon the careful curation of relevant features. The rationale behind employing logistic regression as the statistical framework stems from the categorical nature of the target variable, specifically the BMI category. This methodological choice was made in light of the imperative to elucidate the intricate association between sleep-related parameters and the multifaceted phenomena of BMI and obesity.</w:t>
      </w:r>
    </w:p>
    <w:p w14:paraId="4DB9A5E8" w14:textId="1DB9E99B" w:rsidR="00D873BA" w:rsidRDefault="00D873BA" w:rsidP="00D873BA">
      <w:pPr>
        <w:pStyle w:val="Heading3"/>
      </w:pPr>
      <w:r w:rsidRPr="00843C90">
        <w:t>Model Evaluation</w:t>
      </w:r>
      <w:r>
        <w:t>:</w:t>
      </w:r>
    </w:p>
    <w:p w14:paraId="5DAF3663" w14:textId="6A940BEA" w:rsidR="009B569A" w:rsidRDefault="009B569A" w:rsidP="002648F2">
      <w:pPr>
        <w:pStyle w:val="Acknowledgements"/>
      </w:pPr>
      <w:r>
        <w:t>The performance of the logistic regression model was evaluated using standard metrics. These included accuracy, precision, recall, F1-score, and the area under the ROC curve (AUC) to assess the model's predictive capability.</w:t>
      </w:r>
    </w:p>
    <w:p w14:paraId="33853EE8" w14:textId="27114C77" w:rsidR="00D873BA" w:rsidRDefault="00D873BA" w:rsidP="00D873BA">
      <w:pPr>
        <w:pStyle w:val="Heading3"/>
      </w:pPr>
      <w:r>
        <w:t>Cross- Validation:</w:t>
      </w:r>
    </w:p>
    <w:p w14:paraId="54C92A90" w14:textId="57FD6A8A" w:rsidR="00D873BA" w:rsidRDefault="009B569A" w:rsidP="00C406F6">
      <w:pPr>
        <w:pStyle w:val="Acknowledgements"/>
      </w:pPr>
      <w:r w:rsidRPr="009B569A">
        <w:t xml:space="preserve">To ensure the model's robustness and to guard against overfitting, k-fold cross-validation was </w:t>
      </w:r>
      <w:proofErr w:type="spellStart"/>
      <w:proofErr w:type="gramStart"/>
      <w:r w:rsidRPr="009B569A">
        <w:t>employed.By</w:t>
      </w:r>
      <w:proofErr w:type="spellEnd"/>
      <w:proofErr w:type="gramEnd"/>
      <w:r w:rsidRPr="009B569A">
        <w:t xml:space="preserve"> following this methodology, we aimed to predict BMI and obesity effectively by utilizing logistic regression and the provided data on sleep duration, quality of sleep, and BMI category.</w:t>
      </w:r>
    </w:p>
    <w:p w14:paraId="5D9E4909" w14:textId="1C64D914" w:rsidR="002648F2" w:rsidRPr="002648F2" w:rsidRDefault="00DE509B" w:rsidP="002648F2">
      <w:pPr>
        <w:pStyle w:val="Heading1"/>
      </w:pPr>
      <w:r>
        <w:lastRenderedPageBreak/>
        <w:t>IV.  DATA AND SOURCES OF DATA</w:t>
      </w:r>
    </w:p>
    <w:p w14:paraId="129C1033" w14:textId="296E4DE5" w:rsidR="00DE509B" w:rsidRDefault="00DE509B" w:rsidP="00DE509B">
      <w:pPr>
        <w:pStyle w:val="Acknowledgements"/>
      </w:pPr>
      <w:r>
        <w:t>The "Sleep Health and Lifestyle Dataset" presents a comprehensive collection of variables that encompass sleep patterns, lifestyle choices, and health metrics. This dataset consists of 400 individual records, and the key features include:</w:t>
      </w:r>
    </w:p>
    <w:p w14:paraId="29E97484" w14:textId="1CFAF368" w:rsidR="007A011F" w:rsidRPr="007A011F" w:rsidRDefault="007A011F" w:rsidP="007A011F">
      <w:pPr>
        <w:pStyle w:val="Numberedlist"/>
        <w:numPr>
          <w:ilvl w:val="0"/>
          <w:numId w:val="33"/>
        </w:numPr>
        <w:rPr>
          <w:sz w:val="22"/>
          <w:szCs w:val="22"/>
        </w:rPr>
      </w:pPr>
      <w:r w:rsidRPr="007A011F">
        <w:rPr>
          <w:sz w:val="22"/>
          <w:szCs w:val="22"/>
        </w:rPr>
        <w:t>Person ID: A unique identifier for each participant.[11]</w:t>
      </w:r>
    </w:p>
    <w:p w14:paraId="7B2DDD97" w14:textId="34BB54A8" w:rsidR="007A011F" w:rsidRPr="007A011F" w:rsidRDefault="007A011F" w:rsidP="007A011F">
      <w:pPr>
        <w:pStyle w:val="Numberedlist"/>
        <w:numPr>
          <w:ilvl w:val="0"/>
          <w:numId w:val="33"/>
        </w:numPr>
        <w:rPr>
          <w:sz w:val="22"/>
          <w:szCs w:val="22"/>
        </w:rPr>
      </w:pPr>
      <w:r w:rsidRPr="007A011F">
        <w:rPr>
          <w:sz w:val="22"/>
          <w:szCs w:val="22"/>
        </w:rPr>
        <w:t>Gender: Categorized as Male or Female.[11]</w:t>
      </w:r>
    </w:p>
    <w:p w14:paraId="1533BAC1" w14:textId="7C4646D4" w:rsidR="007A011F" w:rsidRPr="007A011F" w:rsidRDefault="007A011F" w:rsidP="007A011F">
      <w:pPr>
        <w:pStyle w:val="Numberedlist"/>
        <w:numPr>
          <w:ilvl w:val="0"/>
          <w:numId w:val="33"/>
        </w:numPr>
        <w:rPr>
          <w:sz w:val="22"/>
          <w:szCs w:val="22"/>
        </w:rPr>
      </w:pPr>
      <w:r w:rsidRPr="007A011F">
        <w:rPr>
          <w:sz w:val="22"/>
          <w:szCs w:val="22"/>
        </w:rPr>
        <w:t xml:space="preserve">Age: Age of the individuals in </w:t>
      </w:r>
      <w:proofErr w:type="gramStart"/>
      <w:r w:rsidRPr="007A011F">
        <w:rPr>
          <w:sz w:val="22"/>
          <w:szCs w:val="22"/>
        </w:rPr>
        <w:t>years[</w:t>
      </w:r>
      <w:proofErr w:type="gramEnd"/>
      <w:r w:rsidRPr="007A011F">
        <w:rPr>
          <w:sz w:val="22"/>
          <w:szCs w:val="22"/>
        </w:rPr>
        <w:t>11].</w:t>
      </w:r>
    </w:p>
    <w:p w14:paraId="76C961DC" w14:textId="75D23689" w:rsidR="007A011F" w:rsidRPr="007A011F" w:rsidRDefault="007A011F" w:rsidP="007A011F">
      <w:pPr>
        <w:pStyle w:val="Numberedlist"/>
        <w:numPr>
          <w:ilvl w:val="0"/>
          <w:numId w:val="33"/>
        </w:numPr>
        <w:rPr>
          <w:sz w:val="22"/>
          <w:szCs w:val="22"/>
        </w:rPr>
      </w:pPr>
      <w:r w:rsidRPr="007A011F">
        <w:rPr>
          <w:sz w:val="22"/>
          <w:szCs w:val="22"/>
        </w:rPr>
        <w:t>Occupation: The profession or occupation of each person.[</w:t>
      </w:r>
      <w:proofErr w:type="gramStart"/>
      <w:r w:rsidRPr="007A011F">
        <w:rPr>
          <w:sz w:val="22"/>
          <w:szCs w:val="22"/>
        </w:rPr>
        <w:t>11]For</w:t>
      </w:r>
      <w:proofErr w:type="gramEnd"/>
      <w:r w:rsidRPr="007A011F">
        <w:rPr>
          <w:sz w:val="22"/>
          <w:szCs w:val="22"/>
        </w:rPr>
        <w:t xml:space="preserve"> numbered lists</w:t>
      </w:r>
    </w:p>
    <w:p w14:paraId="2062D5BE" w14:textId="77777777" w:rsidR="007A011F" w:rsidRPr="007A011F" w:rsidRDefault="007A011F" w:rsidP="007A011F">
      <w:pPr>
        <w:pStyle w:val="Numberedlist"/>
        <w:numPr>
          <w:ilvl w:val="0"/>
          <w:numId w:val="33"/>
        </w:numPr>
        <w:rPr>
          <w:sz w:val="22"/>
          <w:szCs w:val="22"/>
        </w:rPr>
      </w:pPr>
      <w:r w:rsidRPr="007A011F">
        <w:rPr>
          <w:sz w:val="22"/>
          <w:szCs w:val="22"/>
        </w:rPr>
        <w:t>Sleep Duration (hours): The number of hours of sleep each person obtains daily.[11]</w:t>
      </w:r>
    </w:p>
    <w:p w14:paraId="3D3AB45D" w14:textId="0DDD697D" w:rsidR="007A011F" w:rsidRPr="007A011F" w:rsidRDefault="007A011F" w:rsidP="007A011F">
      <w:pPr>
        <w:pStyle w:val="Numberedlist"/>
        <w:numPr>
          <w:ilvl w:val="0"/>
          <w:numId w:val="33"/>
        </w:numPr>
        <w:rPr>
          <w:sz w:val="22"/>
          <w:szCs w:val="22"/>
        </w:rPr>
      </w:pPr>
      <w:r w:rsidRPr="007A011F">
        <w:rPr>
          <w:sz w:val="22"/>
          <w:szCs w:val="22"/>
        </w:rPr>
        <w:t>Quality of Sleep (scale: 1-10): A subjective rating of sleep quality on a scale from 1 to 10.[11]</w:t>
      </w:r>
    </w:p>
    <w:p w14:paraId="524FA5DB" w14:textId="77777777" w:rsidR="007A011F" w:rsidRPr="007A011F" w:rsidRDefault="007A011F" w:rsidP="007A011F">
      <w:pPr>
        <w:pStyle w:val="Numberedlist"/>
        <w:numPr>
          <w:ilvl w:val="0"/>
          <w:numId w:val="33"/>
        </w:numPr>
        <w:rPr>
          <w:sz w:val="22"/>
          <w:szCs w:val="22"/>
        </w:rPr>
      </w:pPr>
      <w:r w:rsidRPr="007A011F">
        <w:rPr>
          <w:sz w:val="22"/>
          <w:szCs w:val="22"/>
        </w:rPr>
        <w:t>Physical Activity Level (minutes/day): The duration of physical activity each person engages in daily.[11]</w:t>
      </w:r>
    </w:p>
    <w:p w14:paraId="5DC28A9F" w14:textId="541CEF2B" w:rsidR="007A011F" w:rsidRPr="007A011F" w:rsidRDefault="007A011F" w:rsidP="007A011F">
      <w:pPr>
        <w:pStyle w:val="Numberedlist"/>
        <w:numPr>
          <w:ilvl w:val="0"/>
          <w:numId w:val="33"/>
        </w:numPr>
        <w:rPr>
          <w:sz w:val="22"/>
          <w:szCs w:val="22"/>
        </w:rPr>
      </w:pPr>
      <w:r w:rsidRPr="007A011F">
        <w:rPr>
          <w:sz w:val="22"/>
          <w:szCs w:val="22"/>
        </w:rPr>
        <w:t>Stress Level (scale: 1-10): Subjective ratings of stress levels ranging from 1 to 10.[11][9][10]</w:t>
      </w:r>
    </w:p>
    <w:p w14:paraId="0A2EE689" w14:textId="77777777" w:rsidR="007A011F" w:rsidRPr="007A011F" w:rsidRDefault="007A011F" w:rsidP="007A011F">
      <w:pPr>
        <w:pStyle w:val="Numberedlist"/>
        <w:numPr>
          <w:ilvl w:val="0"/>
          <w:numId w:val="33"/>
        </w:numPr>
        <w:rPr>
          <w:sz w:val="22"/>
          <w:szCs w:val="22"/>
        </w:rPr>
      </w:pPr>
      <w:r w:rsidRPr="007A011F">
        <w:rPr>
          <w:sz w:val="22"/>
          <w:szCs w:val="22"/>
        </w:rPr>
        <w:t>BMI Category: Classifications such as Underweight, Normal, and Overweight based on BMI.[11]</w:t>
      </w:r>
    </w:p>
    <w:p w14:paraId="1E65BDBB" w14:textId="145DA87E" w:rsidR="007A011F" w:rsidRPr="007A011F" w:rsidRDefault="007A011F" w:rsidP="007A011F">
      <w:pPr>
        <w:pStyle w:val="Numberedlist"/>
        <w:numPr>
          <w:ilvl w:val="0"/>
          <w:numId w:val="33"/>
        </w:numPr>
        <w:rPr>
          <w:sz w:val="22"/>
          <w:szCs w:val="22"/>
        </w:rPr>
      </w:pPr>
      <w:r w:rsidRPr="007A011F">
        <w:rPr>
          <w:sz w:val="22"/>
          <w:szCs w:val="22"/>
        </w:rPr>
        <w:t>Blood Pressure (systolic/diastolic): Detailed blood pressure measurements represented as systolic pressure over diastolic pressure.[11]</w:t>
      </w:r>
    </w:p>
    <w:p w14:paraId="222FBB8D" w14:textId="77777777" w:rsidR="007A011F" w:rsidRPr="007A011F" w:rsidRDefault="007A011F" w:rsidP="007A011F">
      <w:pPr>
        <w:pStyle w:val="Numberedlist"/>
        <w:numPr>
          <w:ilvl w:val="0"/>
          <w:numId w:val="33"/>
        </w:numPr>
        <w:rPr>
          <w:sz w:val="22"/>
          <w:szCs w:val="22"/>
        </w:rPr>
      </w:pPr>
      <w:r w:rsidRPr="007A011F">
        <w:rPr>
          <w:sz w:val="22"/>
          <w:szCs w:val="22"/>
        </w:rPr>
        <w:t>Heart Rate (bpm): Resting heart rates in beats per minute.[9][10]</w:t>
      </w:r>
    </w:p>
    <w:p w14:paraId="1662571D" w14:textId="77777777" w:rsidR="007A011F" w:rsidRPr="007A011F" w:rsidRDefault="007A011F" w:rsidP="007A011F">
      <w:pPr>
        <w:pStyle w:val="Numberedlist"/>
        <w:numPr>
          <w:ilvl w:val="0"/>
          <w:numId w:val="33"/>
        </w:numPr>
        <w:rPr>
          <w:sz w:val="22"/>
          <w:szCs w:val="22"/>
        </w:rPr>
      </w:pPr>
      <w:r w:rsidRPr="007A011F">
        <w:rPr>
          <w:sz w:val="22"/>
          <w:szCs w:val="22"/>
        </w:rPr>
        <w:t>Daily Steps: The number of steps individuals take daily.[11]</w:t>
      </w:r>
    </w:p>
    <w:p w14:paraId="08263F16" w14:textId="439A66E1" w:rsidR="00DE509B" w:rsidRDefault="007A011F" w:rsidP="00DE509B">
      <w:pPr>
        <w:pStyle w:val="Numberedlist"/>
        <w:numPr>
          <w:ilvl w:val="0"/>
          <w:numId w:val="33"/>
        </w:numPr>
        <w:rPr>
          <w:sz w:val="22"/>
          <w:szCs w:val="22"/>
        </w:rPr>
      </w:pPr>
      <w:r w:rsidRPr="007A011F">
        <w:rPr>
          <w:sz w:val="22"/>
          <w:szCs w:val="22"/>
        </w:rPr>
        <w:t xml:space="preserve">Sleep Disorder: The presence or absence of sleep disorders categorized as None, Insomnia, or Sleep </w:t>
      </w:r>
      <w:proofErr w:type="spellStart"/>
      <w:r w:rsidRPr="007A011F">
        <w:rPr>
          <w:sz w:val="22"/>
          <w:szCs w:val="22"/>
        </w:rPr>
        <w:t>Apnea</w:t>
      </w:r>
      <w:proofErr w:type="spellEnd"/>
      <w:r w:rsidRPr="007A011F">
        <w:rPr>
          <w:sz w:val="22"/>
          <w:szCs w:val="22"/>
        </w:rPr>
        <w:t>.[11]</w:t>
      </w:r>
    </w:p>
    <w:p w14:paraId="283D76B7" w14:textId="77777777" w:rsidR="00773D83" w:rsidRDefault="00773D83" w:rsidP="00B20A76">
      <w:pPr>
        <w:pStyle w:val="Heading1"/>
        <w:jc w:val="both"/>
      </w:pPr>
    </w:p>
    <w:p w14:paraId="55C1C9FE" w14:textId="1BFBDC41" w:rsidR="00B20A76" w:rsidRDefault="00CD4253" w:rsidP="00B20A76">
      <w:pPr>
        <w:pStyle w:val="Heading1"/>
        <w:jc w:val="both"/>
      </w:pPr>
      <w:r>
        <w:t xml:space="preserve">V. </w:t>
      </w:r>
      <w:r w:rsidRPr="00372A3C">
        <w:t>RESULTS AND DISCUSSION</w:t>
      </w:r>
    </w:p>
    <w:p w14:paraId="757C3C12" w14:textId="77777777" w:rsidR="00FC0E44" w:rsidRDefault="00FC0E44" w:rsidP="00FC0E44">
      <w:pPr>
        <w:pStyle w:val="Acknowledgements"/>
      </w:pPr>
      <w:r>
        <w:t xml:space="preserve">The results of our analysis indicate an exceptionally low Mean Squared Error (MSE) of 3.8746844208188873e-28, signifying the high precision of our predictive model. Additionally, </w:t>
      </w:r>
      <w:r>
        <w:lastRenderedPageBreak/>
        <w:t>the R-squared (R2) score, with a value of 1.0, confirms the model's ability to explain the variance in heart rate accurately.</w:t>
      </w:r>
    </w:p>
    <w:p w14:paraId="6D944895" w14:textId="590020CC" w:rsidR="006F6F2F" w:rsidRDefault="00FC0E44" w:rsidP="00773D83">
      <w:pPr>
        <w:pStyle w:val="Acknowledgements"/>
      </w:pPr>
      <w:r>
        <w:t xml:space="preserve">This rigorous methodology ensures the reliability and validity of our predictive </w:t>
      </w:r>
      <w:proofErr w:type="spellStart"/>
      <w:r>
        <w:t>modeling</w:t>
      </w:r>
      <w:proofErr w:type="spellEnd"/>
      <w:r>
        <w:t xml:space="preserve"> approach for understanding the impact of sleep on health, specifically heart rate.</w:t>
      </w:r>
    </w:p>
    <w:p w14:paraId="46022A65" w14:textId="77777777" w:rsidR="00773D83" w:rsidRPr="00773D83" w:rsidRDefault="00773D83" w:rsidP="00773D83"/>
    <w:p w14:paraId="7EDDD2F3" w14:textId="03B966B5" w:rsidR="00CD4253" w:rsidRDefault="00CD4253" w:rsidP="00CD4253">
      <w:pPr>
        <w:pStyle w:val="Heading1"/>
        <w:jc w:val="both"/>
      </w:pPr>
      <w:r>
        <w:rPr>
          <w:lang w:eastAsia="en-US"/>
        </w:rPr>
        <w:t xml:space="preserve">5.1 Heart Rate </w:t>
      </w:r>
      <w:proofErr w:type="gramStart"/>
      <w:r>
        <w:rPr>
          <w:lang w:eastAsia="en-US"/>
        </w:rPr>
        <w:t xml:space="preserve">Results </w:t>
      </w:r>
      <w:r w:rsidRPr="00B75EC3">
        <w:rPr>
          <w:lang w:eastAsia="en-US"/>
        </w:rPr>
        <w:t>:</w:t>
      </w:r>
      <w:proofErr w:type="gramEnd"/>
    </w:p>
    <w:p w14:paraId="30133B1E" w14:textId="77777777" w:rsidR="00CD4253" w:rsidRDefault="00CD4253" w:rsidP="00CD4253">
      <w:pPr>
        <w:pStyle w:val="Acknowledgements"/>
      </w:pPr>
      <w:r>
        <w:t>The results of our analysis indicate an exceptionally low Mean Squared Error (MSE) of 3.8746844208188873e-28, signifying the high precision of our predictive model. Additionally, the R-squared (R2) score, with a value of 1.0, confirms the model's ability to explain the variance in heart rate accurately.</w:t>
      </w:r>
    </w:p>
    <w:p w14:paraId="38056ACD" w14:textId="6CCFBED2" w:rsidR="00CD4253" w:rsidRDefault="00CD4253" w:rsidP="00CD4253">
      <w:pPr>
        <w:pStyle w:val="Acknowledgements"/>
        <w:ind w:firstLine="720"/>
      </w:pPr>
      <w:r>
        <w:t xml:space="preserve">This rigorous methodology ensures the reliability and validity of our predictive </w:t>
      </w:r>
      <w:proofErr w:type="spellStart"/>
      <w:r>
        <w:t>modeling</w:t>
      </w:r>
      <w:proofErr w:type="spellEnd"/>
      <w:r>
        <w:t xml:space="preserve"> approach for understanding the impact of sleep on health, specifically heart rate.</w:t>
      </w:r>
    </w:p>
    <w:p w14:paraId="6DC833F9" w14:textId="77777777" w:rsidR="006F6F2F" w:rsidRDefault="006F6F2F" w:rsidP="00CD4253">
      <w:pPr>
        <w:pStyle w:val="Heading1"/>
        <w:jc w:val="both"/>
        <w:rPr>
          <w:lang w:eastAsia="en-US"/>
        </w:rPr>
      </w:pPr>
    </w:p>
    <w:p w14:paraId="013D07F8" w14:textId="6CB16DA5" w:rsidR="00CD4253" w:rsidRDefault="00CD4253" w:rsidP="00CD4253">
      <w:pPr>
        <w:pStyle w:val="Heading1"/>
        <w:jc w:val="both"/>
      </w:pPr>
      <w:r>
        <w:rPr>
          <w:lang w:eastAsia="en-US"/>
        </w:rPr>
        <w:t xml:space="preserve">5.2 Stress Level </w:t>
      </w:r>
      <w:proofErr w:type="gramStart"/>
      <w:r>
        <w:rPr>
          <w:lang w:eastAsia="en-US"/>
        </w:rPr>
        <w:t xml:space="preserve">Results </w:t>
      </w:r>
      <w:r w:rsidRPr="00B75EC3">
        <w:rPr>
          <w:lang w:eastAsia="en-US"/>
        </w:rPr>
        <w:t>:</w:t>
      </w:r>
      <w:proofErr w:type="gramEnd"/>
    </w:p>
    <w:p w14:paraId="2FF7461B" w14:textId="1749BF02" w:rsidR="00FC0E44" w:rsidRDefault="00CD4253" w:rsidP="00FC0E44">
      <w:pPr>
        <w:pStyle w:val="Acknowledgements"/>
      </w:pPr>
      <w:r w:rsidRPr="00CD4253">
        <w:t>The analysis yielded promising results, with a Mean Squared Error of 0.4605222722777661, indicating the model's accuracy in predicting stress levels. The R-squared (R2) score of 0.852598282601432 demonstrated the model's ability to explain a significant portion of the variance in stress levels based on the selected sleep-related parameters.</w:t>
      </w:r>
    </w:p>
    <w:p w14:paraId="75E8C0FC" w14:textId="77777777" w:rsidR="00FC0E44" w:rsidRDefault="00FC0E44" w:rsidP="00CD4253">
      <w:pPr>
        <w:pStyle w:val="Heading1"/>
        <w:jc w:val="both"/>
        <w:rPr>
          <w:lang w:eastAsia="en-US"/>
        </w:rPr>
      </w:pPr>
    </w:p>
    <w:p w14:paraId="181C66E8" w14:textId="6CA0F520" w:rsidR="00CD4253" w:rsidRDefault="00CD4253" w:rsidP="00CD4253">
      <w:pPr>
        <w:pStyle w:val="Heading1"/>
        <w:jc w:val="both"/>
      </w:pPr>
      <w:r>
        <w:rPr>
          <w:lang w:eastAsia="en-US"/>
        </w:rPr>
        <w:t xml:space="preserve">5.3 </w:t>
      </w:r>
      <w:r w:rsidRPr="00CD4253">
        <w:rPr>
          <w:lang w:eastAsia="en-US"/>
        </w:rPr>
        <w:t xml:space="preserve">Obesity Level </w:t>
      </w:r>
      <w:proofErr w:type="gramStart"/>
      <w:r w:rsidRPr="00CD4253">
        <w:rPr>
          <w:lang w:eastAsia="en-US"/>
        </w:rPr>
        <w:t>Results</w:t>
      </w:r>
      <w:r>
        <w:rPr>
          <w:lang w:eastAsia="en-US"/>
        </w:rPr>
        <w:t xml:space="preserve"> </w:t>
      </w:r>
      <w:r w:rsidRPr="00B75EC3">
        <w:rPr>
          <w:lang w:eastAsia="en-US"/>
        </w:rPr>
        <w:t>:</w:t>
      </w:r>
      <w:proofErr w:type="gramEnd"/>
    </w:p>
    <w:p w14:paraId="6A3DD455" w14:textId="405BF6CE" w:rsidR="00CD4253" w:rsidRDefault="00CD4253" w:rsidP="00980E3D">
      <w:pPr>
        <w:pStyle w:val="Acknowledgements"/>
      </w:pPr>
      <w:r w:rsidRPr="00CD4253">
        <w:t xml:space="preserve">In our research, we utilized logistic regression to </w:t>
      </w:r>
      <w:proofErr w:type="spellStart"/>
      <w:r w:rsidRPr="00CD4253">
        <w:t>analyze</w:t>
      </w:r>
      <w:proofErr w:type="spellEnd"/>
      <w:r w:rsidRPr="00CD4253">
        <w:t xml:space="preserve"> the impact of sleep disorders on health, particularly obesity. Our logistic regression model achieved an accuracy of 95.4%, demonstrating a strong association between sleep disorders and an increased risk of obesity. These findings highlight the adverse effects of sleep disorders on overall health and provide valuable insights for interventions and preventive measures</w:t>
      </w:r>
      <w:r w:rsidR="00CB7CDA">
        <w:t>.</w:t>
      </w:r>
    </w:p>
    <w:p w14:paraId="6E9AD779" w14:textId="77777777" w:rsidR="00980E3D" w:rsidRPr="00980E3D" w:rsidRDefault="00980E3D" w:rsidP="00980E3D"/>
    <w:p w14:paraId="721AE800" w14:textId="63E8A2F0" w:rsidR="00DD3485" w:rsidRDefault="00DE509B" w:rsidP="002648F2">
      <w:pPr>
        <w:pStyle w:val="Heading1"/>
      </w:pPr>
      <w:r>
        <w:t>V. ACKNOWLEDGEMENT</w:t>
      </w:r>
    </w:p>
    <w:p w14:paraId="0D434223" w14:textId="77777777" w:rsidR="00DD3485" w:rsidRDefault="00DD3485" w:rsidP="00DE509B">
      <w:pPr>
        <w:pStyle w:val="Acknowledgements"/>
        <w:rPr>
          <w:lang w:eastAsia="en-US"/>
        </w:rPr>
      </w:pPr>
      <w:r>
        <w:rPr>
          <w:lang w:eastAsia="en-US"/>
        </w:rPr>
        <w:t>I am indebted to the participants of this research, whose willingness to share their health data played a pivotal role in the success of this project. Their contributions are greatly appreciated, and their privacy and confidentiality were always upheld.</w:t>
      </w:r>
    </w:p>
    <w:p w14:paraId="684CEF30" w14:textId="77777777" w:rsidR="00DD3485" w:rsidRDefault="00DD3485" w:rsidP="00DE509B">
      <w:pPr>
        <w:pStyle w:val="Acknowledgements"/>
        <w:rPr>
          <w:lang w:eastAsia="en-US"/>
        </w:rPr>
      </w:pPr>
    </w:p>
    <w:p w14:paraId="6A80E04C" w14:textId="1E27E376" w:rsidR="00DD3485" w:rsidRDefault="00DD3485" w:rsidP="00DE509B">
      <w:pPr>
        <w:pStyle w:val="Acknowledgements"/>
        <w:rPr>
          <w:lang w:eastAsia="en-US"/>
        </w:rPr>
      </w:pPr>
      <w:r>
        <w:rPr>
          <w:lang w:eastAsia="en-US"/>
        </w:rPr>
        <w:t xml:space="preserve">I would like to acknowledge the contributions of my fellow researchers and colleagues, including </w:t>
      </w:r>
      <w:r w:rsidR="004831B8">
        <w:rPr>
          <w:lang w:eastAsia="en-US"/>
        </w:rPr>
        <w:t>Anvi Thakkar</w:t>
      </w:r>
      <w:r>
        <w:rPr>
          <w:lang w:eastAsia="en-US"/>
        </w:rPr>
        <w:t>, who provided valuable insights and feedback at various stages of the study. Their collaboration enhanced the robustness of the analysis.</w:t>
      </w:r>
    </w:p>
    <w:p w14:paraId="6D29B7F8" w14:textId="77777777" w:rsidR="00DD3485" w:rsidRDefault="00DD3485" w:rsidP="00DE509B">
      <w:pPr>
        <w:pStyle w:val="Acknowledgements"/>
        <w:rPr>
          <w:lang w:eastAsia="en-US"/>
        </w:rPr>
      </w:pPr>
    </w:p>
    <w:p w14:paraId="7483A8AA" w14:textId="77777777" w:rsidR="00DD3485" w:rsidRDefault="00DD3485" w:rsidP="00DE509B">
      <w:pPr>
        <w:pStyle w:val="Acknowledgements"/>
        <w:rPr>
          <w:lang w:eastAsia="en-US"/>
        </w:rPr>
      </w:pPr>
      <w:r>
        <w:rPr>
          <w:lang w:eastAsia="en-US"/>
        </w:rPr>
        <w:t>I also want to express my appreciation to the reviewers and editors who evaluated and refined this paper, ensuring its quality and scientific rigor.</w:t>
      </w:r>
    </w:p>
    <w:p w14:paraId="79EA8075" w14:textId="77777777" w:rsidR="00DD3485" w:rsidRDefault="00DD3485" w:rsidP="00DE509B">
      <w:pPr>
        <w:pStyle w:val="Acknowledgements"/>
        <w:rPr>
          <w:lang w:eastAsia="en-US"/>
        </w:rPr>
      </w:pPr>
    </w:p>
    <w:p w14:paraId="344F0EB4" w14:textId="77777777" w:rsidR="00DD3485" w:rsidRDefault="00DD3485" w:rsidP="00DE509B">
      <w:pPr>
        <w:pStyle w:val="Acknowledgements"/>
        <w:rPr>
          <w:lang w:eastAsia="en-US"/>
        </w:rPr>
      </w:pPr>
      <w:r>
        <w:rPr>
          <w:lang w:eastAsia="en-US"/>
        </w:rPr>
        <w:t>The completion of this research would not have been possible without the collective efforts and contributions of the aforementioned individuals and institutions. Your support and assistance have been instrumental in making this project a reality. Thank you for your dedication and commitment.</w:t>
      </w:r>
    </w:p>
    <w:p w14:paraId="161E0018" w14:textId="77777777" w:rsidR="00C406F6" w:rsidRPr="00C406F6" w:rsidRDefault="00C406F6" w:rsidP="00C406F6">
      <w:pPr>
        <w:rPr>
          <w:lang w:eastAsia="en-US"/>
        </w:rPr>
      </w:pPr>
    </w:p>
    <w:p w14:paraId="1F0FBC55" w14:textId="77777777" w:rsidR="00C406F6" w:rsidRPr="002648F2" w:rsidRDefault="00C406F6" w:rsidP="00C406F6">
      <w:pPr>
        <w:pStyle w:val="Heading1"/>
      </w:pPr>
      <w:r>
        <w:t>VI.  REFERENCES</w:t>
      </w:r>
    </w:p>
    <w:p w14:paraId="39B8C68C" w14:textId="77777777" w:rsidR="00C406F6" w:rsidRPr="002648F2" w:rsidRDefault="00C406F6" w:rsidP="00C406F6">
      <w:pPr>
        <w:ind w:left="270" w:hanging="270"/>
        <w:jc w:val="both"/>
        <w:rPr>
          <w:sz w:val="22"/>
          <w:szCs w:val="22"/>
        </w:rPr>
      </w:pPr>
      <w:r w:rsidRPr="002648F2">
        <w:rPr>
          <w:b/>
          <w:bCs/>
          <w:sz w:val="22"/>
          <w:szCs w:val="22"/>
        </w:rPr>
        <w:t xml:space="preserve">[1] </w:t>
      </w:r>
      <w:r w:rsidRPr="002648F2">
        <w:rPr>
          <w:sz w:val="22"/>
          <w:szCs w:val="22"/>
        </w:rPr>
        <w:t>Human Stress Detection in and Through Sleep using Artificial Intelligence</w:t>
      </w:r>
    </w:p>
    <w:p w14:paraId="00A5AF25" w14:textId="77777777" w:rsidR="00C406F6" w:rsidRPr="002648F2" w:rsidRDefault="00C406F6" w:rsidP="00C406F6">
      <w:pPr>
        <w:ind w:left="270" w:hanging="270"/>
        <w:jc w:val="both"/>
        <w:rPr>
          <w:b/>
          <w:bCs/>
          <w:sz w:val="22"/>
          <w:szCs w:val="22"/>
        </w:rPr>
      </w:pPr>
      <w:r w:rsidRPr="002648F2">
        <w:rPr>
          <w:b/>
          <w:bCs/>
          <w:sz w:val="22"/>
          <w:szCs w:val="22"/>
        </w:rPr>
        <w:t xml:space="preserve">[2] </w:t>
      </w:r>
      <w:r w:rsidRPr="002648F2">
        <w:rPr>
          <w:sz w:val="22"/>
          <w:szCs w:val="22"/>
        </w:rPr>
        <w:t>clevelandclinic.org - What to Know About Your Heart Rate and Pulse</w:t>
      </w:r>
    </w:p>
    <w:p w14:paraId="6F3CE073" w14:textId="77777777" w:rsidR="00C406F6" w:rsidRPr="002648F2" w:rsidRDefault="00C406F6" w:rsidP="00C406F6">
      <w:pPr>
        <w:ind w:left="270" w:hanging="270"/>
        <w:jc w:val="both"/>
        <w:rPr>
          <w:sz w:val="22"/>
          <w:szCs w:val="22"/>
        </w:rPr>
      </w:pPr>
      <w:r w:rsidRPr="002648F2">
        <w:rPr>
          <w:b/>
          <w:bCs/>
          <w:sz w:val="22"/>
          <w:szCs w:val="22"/>
        </w:rPr>
        <w:t xml:space="preserve">[3] </w:t>
      </w:r>
      <w:r w:rsidRPr="002648F2">
        <w:rPr>
          <w:sz w:val="22"/>
          <w:szCs w:val="22"/>
        </w:rPr>
        <w:t>mayoclinic.org - Obesity - Symptoms and causes</w:t>
      </w:r>
    </w:p>
    <w:p w14:paraId="0D7B9CF5" w14:textId="77777777" w:rsidR="00C406F6" w:rsidRPr="002648F2" w:rsidRDefault="00C406F6" w:rsidP="00C406F6">
      <w:pPr>
        <w:ind w:left="270" w:hanging="270"/>
        <w:jc w:val="both"/>
        <w:rPr>
          <w:sz w:val="22"/>
          <w:szCs w:val="22"/>
        </w:rPr>
      </w:pPr>
      <w:r w:rsidRPr="002648F2">
        <w:rPr>
          <w:b/>
          <w:bCs/>
          <w:sz w:val="22"/>
          <w:szCs w:val="22"/>
        </w:rPr>
        <w:t>[4]</w:t>
      </w:r>
      <w:r w:rsidRPr="002648F2">
        <w:rPr>
          <w:sz w:val="22"/>
          <w:szCs w:val="22"/>
        </w:rPr>
        <w:t xml:space="preserve"> europepmc.org - Blood Pressure – Abstract</w:t>
      </w:r>
    </w:p>
    <w:p w14:paraId="5A4127B6" w14:textId="77777777" w:rsidR="00C406F6" w:rsidRPr="002648F2" w:rsidRDefault="00C406F6" w:rsidP="00C406F6">
      <w:pPr>
        <w:ind w:left="270" w:hanging="270"/>
        <w:jc w:val="both"/>
        <w:rPr>
          <w:sz w:val="22"/>
          <w:szCs w:val="22"/>
        </w:rPr>
      </w:pPr>
      <w:r w:rsidRPr="002648F2">
        <w:rPr>
          <w:b/>
          <w:bCs/>
          <w:sz w:val="22"/>
          <w:szCs w:val="22"/>
        </w:rPr>
        <w:t xml:space="preserve">[5] </w:t>
      </w:r>
      <w:r w:rsidRPr="002648F2">
        <w:rPr>
          <w:sz w:val="22"/>
          <w:szCs w:val="22"/>
        </w:rPr>
        <w:t xml:space="preserve">Effects of sleep patterns and obesity on increases in blood pressure over a 5-year period: Report from the Tucson Childrens Assessment of Sleep </w:t>
      </w:r>
      <w:proofErr w:type="spellStart"/>
      <w:r w:rsidRPr="002648F2">
        <w:rPr>
          <w:sz w:val="22"/>
          <w:szCs w:val="22"/>
        </w:rPr>
        <w:t>Apnea</w:t>
      </w:r>
      <w:proofErr w:type="spellEnd"/>
      <w:r w:rsidRPr="002648F2">
        <w:rPr>
          <w:sz w:val="22"/>
          <w:szCs w:val="22"/>
        </w:rPr>
        <w:t xml:space="preserve"> Study</w:t>
      </w:r>
    </w:p>
    <w:p w14:paraId="109D609D" w14:textId="77777777" w:rsidR="00C406F6" w:rsidRPr="002648F2" w:rsidRDefault="00C406F6" w:rsidP="00C406F6">
      <w:pPr>
        <w:ind w:left="270" w:hanging="270"/>
        <w:jc w:val="both"/>
        <w:rPr>
          <w:sz w:val="22"/>
          <w:szCs w:val="22"/>
        </w:rPr>
      </w:pPr>
      <w:r w:rsidRPr="002648F2">
        <w:rPr>
          <w:b/>
          <w:bCs/>
          <w:sz w:val="22"/>
          <w:szCs w:val="22"/>
        </w:rPr>
        <w:t>[6]</w:t>
      </w:r>
      <w:r w:rsidRPr="002648F2">
        <w:rPr>
          <w:sz w:val="22"/>
          <w:szCs w:val="22"/>
        </w:rPr>
        <w:t xml:space="preserve"> Improving Stress Management and Sleep Hygiene in Intelligent Homes</w:t>
      </w:r>
    </w:p>
    <w:p w14:paraId="0090254E" w14:textId="77777777" w:rsidR="00C406F6" w:rsidRPr="002648F2" w:rsidRDefault="00C406F6" w:rsidP="00C406F6">
      <w:pPr>
        <w:ind w:left="270" w:hanging="270"/>
        <w:jc w:val="both"/>
        <w:rPr>
          <w:sz w:val="22"/>
          <w:szCs w:val="22"/>
        </w:rPr>
      </w:pPr>
      <w:r w:rsidRPr="002648F2">
        <w:rPr>
          <w:b/>
          <w:bCs/>
          <w:sz w:val="22"/>
          <w:szCs w:val="22"/>
        </w:rPr>
        <w:t>[7]</w:t>
      </w:r>
      <w:r w:rsidRPr="002648F2">
        <w:rPr>
          <w:sz w:val="22"/>
          <w:szCs w:val="22"/>
        </w:rPr>
        <w:t xml:space="preserve"> Short Sleep Duration as a Risk Factor for Hypertension</w:t>
      </w:r>
    </w:p>
    <w:p w14:paraId="34F3D2A4" w14:textId="77777777" w:rsidR="00C406F6" w:rsidRPr="002648F2" w:rsidRDefault="00C406F6" w:rsidP="00C406F6">
      <w:pPr>
        <w:ind w:left="270" w:hanging="270"/>
        <w:jc w:val="both"/>
        <w:rPr>
          <w:sz w:val="22"/>
          <w:szCs w:val="22"/>
        </w:rPr>
      </w:pPr>
      <w:r w:rsidRPr="002648F2">
        <w:rPr>
          <w:b/>
          <w:bCs/>
          <w:sz w:val="22"/>
          <w:szCs w:val="22"/>
        </w:rPr>
        <w:t>[8]</w:t>
      </w:r>
      <w:r w:rsidRPr="002648F2">
        <w:rPr>
          <w:sz w:val="22"/>
          <w:szCs w:val="22"/>
        </w:rPr>
        <w:t xml:space="preserve"> Predicting Chronic Stress among Healthy Females Using Daily-Life Physiological and Lifestyle Features from Wearable    Sensors</w:t>
      </w:r>
    </w:p>
    <w:p w14:paraId="08E4A4FD" w14:textId="77777777" w:rsidR="00C406F6" w:rsidRPr="002648F2" w:rsidRDefault="00C406F6" w:rsidP="00C406F6">
      <w:pPr>
        <w:ind w:left="270" w:hanging="270"/>
        <w:jc w:val="both"/>
        <w:rPr>
          <w:sz w:val="22"/>
          <w:szCs w:val="22"/>
        </w:rPr>
      </w:pPr>
      <w:r w:rsidRPr="002648F2">
        <w:rPr>
          <w:b/>
          <w:bCs/>
          <w:sz w:val="22"/>
          <w:szCs w:val="22"/>
        </w:rPr>
        <w:t xml:space="preserve">[9] </w:t>
      </w:r>
      <w:r w:rsidRPr="002648F2">
        <w:rPr>
          <w:sz w:val="22"/>
          <w:szCs w:val="22"/>
        </w:rPr>
        <w:t xml:space="preserve">L. Rachakonda, A. K. </w:t>
      </w:r>
      <w:proofErr w:type="spellStart"/>
      <w:r w:rsidRPr="002648F2">
        <w:rPr>
          <w:sz w:val="22"/>
          <w:szCs w:val="22"/>
        </w:rPr>
        <w:t>Bapatla</w:t>
      </w:r>
      <w:proofErr w:type="spellEnd"/>
      <w:r w:rsidRPr="002648F2">
        <w:rPr>
          <w:sz w:val="22"/>
          <w:szCs w:val="22"/>
        </w:rPr>
        <w:t xml:space="preserve">, S. P. Mohanty, and E. </w:t>
      </w:r>
      <w:proofErr w:type="spellStart"/>
      <w:r w:rsidRPr="002648F2">
        <w:rPr>
          <w:sz w:val="22"/>
          <w:szCs w:val="22"/>
        </w:rPr>
        <w:t>Kougianos</w:t>
      </w:r>
      <w:proofErr w:type="spellEnd"/>
      <w:r w:rsidRPr="002648F2">
        <w:rPr>
          <w:sz w:val="22"/>
          <w:szCs w:val="22"/>
        </w:rPr>
        <w:t>, “</w:t>
      </w:r>
      <w:proofErr w:type="spellStart"/>
      <w:r w:rsidRPr="002648F2">
        <w:rPr>
          <w:sz w:val="22"/>
          <w:szCs w:val="22"/>
        </w:rPr>
        <w:t>SaYoPillow</w:t>
      </w:r>
      <w:proofErr w:type="spellEnd"/>
      <w:r w:rsidRPr="002648F2">
        <w:rPr>
          <w:sz w:val="22"/>
          <w:szCs w:val="22"/>
        </w:rPr>
        <w:t>: Blockchain-Integrated Privacy-Assured IoMT Framework for Stress Management Considering Sleeping Habits”, IEEE Transactions on Consumer Electronics (TCE), Vol. 67, No. 1, Feb 2021, pp. 20-29.</w:t>
      </w:r>
    </w:p>
    <w:p w14:paraId="469A40DC" w14:textId="77777777" w:rsidR="00C406F6" w:rsidRPr="002648F2" w:rsidRDefault="00C406F6" w:rsidP="00C406F6">
      <w:pPr>
        <w:ind w:left="270" w:hanging="270"/>
        <w:jc w:val="both"/>
        <w:rPr>
          <w:sz w:val="22"/>
          <w:szCs w:val="22"/>
        </w:rPr>
      </w:pPr>
      <w:r w:rsidRPr="002648F2">
        <w:rPr>
          <w:b/>
          <w:bCs/>
          <w:sz w:val="22"/>
          <w:szCs w:val="22"/>
        </w:rPr>
        <w:lastRenderedPageBreak/>
        <w:t xml:space="preserve">[10] </w:t>
      </w:r>
      <w:r w:rsidRPr="002648F2">
        <w:rPr>
          <w:sz w:val="22"/>
          <w:szCs w:val="22"/>
        </w:rPr>
        <w:t xml:space="preserve">L. Rachakonda, S. P. Mohanty, E. </w:t>
      </w:r>
      <w:proofErr w:type="spellStart"/>
      <w:r w:rsidRPr="002648F2">
        <w:rPr>
          <w:sz w:val="22"/>
          <w:szCs w:val="22"/>
        </w:rPr>
        <w:t>Kougianos</w:t>
      </w:r>
      <w:proofErr w:type="spellEnd"/>
      <w:r w:rsidRPr="002648F2">
        <w:rPr>
          <w:sz w:val="22"/>
          <w:szCs w:val="22"/>
        </w:rPr>
        <w:t xml:space="preserve">, K. Karunakaran, and M. </w:t>
      </w:r>
      <w:proofErr w:type="spellStart"/>
      <w:r w:rsidRPr="002648F2">
        <w:rPr>
          <w:sz w:val="22"/>
          <w:szCs w:val="22"/>
        </w:rPr>
        <w:t>Ganapathiraju</w:t>
      </w:r>
      <w:proofErr w:type="spellEnd"/>
      <w:r w:rsidRPr="002648F2">
        <w:rPr>
          <w:sz w:val="22"/>
          <w:szCs w:val="22"/>
        </w:rPr>
        <w:t>, “Smart-Pillow: An IoT based Device     for Stress Detection Considering Sleeping Habits”, in Proceedings of the 4th IEEE International Symposium on Smart Electronic Systems (</w:t>
      </w:r>
      <w:proofErr w:type="spellStart"/>
      <w:r w:rsidRPr="002648F2">
        <w:rPr>
          <w:sz w:val="22"/>
          <w:szCs w:val="22"/>
        </w:rPr>
        <w:t>iSES</w:t>
      </w:r>
      <w:proofErr w:type="spellEnd"/>
      <w:r w:rsidRPr="002648F2">
        <w:rPr>
          <w:sz w:val="22"/>
          <w:szCs w:val="22"/>
        </w:rPr>
        <w:t>), 2018, pp. 161--166.</w:t>
      </w:r>
    </w:p>
    <w:p w14:paraId="26B709EF" w14:textId="77777777" w:rsidR="00C406F6" w:rsidRPr="002648F2" w:rsidRDefault="00C406F6" w:rsidP="00C406F6">
      <w:pPr>
        <w:jc w:val="both"/>
        <w:rPr>
          <w:sz w:val="22"/>
          <w:szCs w:val="22"/>
        </w:rPr>
      </w:pPr>
      <w:r w:rsidRPr="002648F2">
        <w:rPr>
          <w:b/>
          <w:bCs/>
          <w:sz w:val="22"/>
          <w:szCs w:val="22"/>
        </w:rPr>
        <w:t xml:space="preserve">[11] </w:t>
      </w:r>
      <w:hyperlink r:id="rId10" w:history="1">
        <w:r w:rsidRPr="002648F2">
          <w:rPr>
            <w:rStyle w:val="Hyperlink"/>
            <w:sz w:val="22"/>
            <w:szCs w:val="22"/>
          </w:rPr>
          <w:t>https://www.kaggle.com/datasets/uom190346a/sleep-health-and-lifestyle-dataset</w:t>
        </w:r>
      </w:hyperlink>
    </w:p>
    <w:p w14:paraId="5704D510" w14:textId="77777777" w:rsidR="00C406F6" w:rsidRPr="002648F2" w:rsidRDefault="00C406F6" w:rsidP="00C406F6">
      <w:pPr>
        <w:jc w:val="both"/>
        <w:rPr>
          <w:sz w:val="22"/>
          <w:szCs w:val="22"/>
        </w:rPr>
      </w:pPr>
      <w:r w:rsidRPr="002648F2">
        <w:rPr>
          <w:b/>
          <w:bCs/>
          <w:sz w:val="22"/>
          <w:szCs w:val="22"/>
        </w:rPr>
        <w:t>[12]</w:t>
      </w:r>
      <w:r w:rsidRPr="002648F2">
        <w:rPr>
          <w:sz w:val="22"/>
          <w:szCs w:val="22"/>
        </w:rPr>
        <w:t xml:space="preserve"> Sleep and Circadian Cardiovascular Medicine-</w:t>
      </w:r>
      <w:proofErr w:type="spellStart"/>
      <w:r w:rsidRPr="002648F2">
        <w:rPr>
          <w:sz w:val="22"/>
          <w:szCs w:val="22"/>
        </w:rPr>
        <w:t>Kazuomi</w:t>
      </w:r>
      <w:proofErr w:type="spellEnd"/>
      <w:r w:rsidRPr="002648F2">
        <w:rPr>
          <w:sz w:val="22"/>
          <w:szCs w:val="22"/>
        </w:rPr>
        <w:t> Kario</w:t>
      </w:r>
    </w:p>
    <w:p w14:paraId="6F6EAC56" w14:textId="77777777" w:rsidR="00C406F6" w:rsidRPr="002648F2" w:rsidRDefault="00C406F6" w:rsidP="00C406F6">
      <w:pPr>
        <w:jc w:val="both"/>
        <w:rPr>
          <w:sz w:val="22"/>
          <w:szCs w:val="22"/>
        </w:rPr>
      </w:pPr>
      <w:r w:rsidRPr="002648F2">
        <w:rPr>
          <w:b/>
          <w:bCs/>
          <w:sz w:val="22"/>
          <w:szCs w:val="22"/>
        </w:rPr>
        <w:t>[13]</w:t>
      </w:r>
      <w:r w:rsidRPr="002648F2">
        <w:rPr>
          <w:sz w:val="22"/>
          <w:szCs w:val="22"/>
        </w:rPr>
        <w:t xml:space="preserve"> The importance of </w:t>
      </w:r>
      <w:proofErr w:type="gramStart"/>
      <w:r w:rsidRPr="002648F2">
        <w:rPr>
          <w:sz w:val="22"/>
          <w:szCs w:val="22"/>
        </w:rPr>
        <w:t>sleep in</w:t>
      </w:r>
      <w:proofErr w:type="gramEnd"/>
      <w:r w:rsidRPr="002648F2">
        <w:rPr>
          <w:sz w:val="22"/>
          <w:szCs w:val="22"/>
        </w:rPr>
        <w:t xml:space="preserve"> selected diseases - Dominika Egierska1, Paulina Pietruszka1, Justyna Buchta1</w:t>
      </w:r>
    </w:p>
    <w:p w14:paraId="3D21A234" w14:textId="733CBAA2" w:rsidR="00CB7CDA" w:rsidRDefault="00C406F6" w:rsidP="00C406F6">
      <w:pPr>
        <w:jc w:val="both"/>
        <w:rPr>
          <w:sz w:val="22"/>
          <w:szCs w:val="22"/>
        </w:rPr>
      </w:pPr>
      <w:r w:rsidRPr="002648F2">
        <w:rPr>
          <w:b/>
          <w:bCs/>
          <w:sz w:val="22"/>
          <w:szCs w:val="22"/>
        </w:rPr>
        <w:t>[14]</w:t>
      </w:r>
      <w:r w:rsidRPr="002648F2">
        <w:rPr>
          <w:sz w:val="22"/>
          <w:szCs w:val="22"/>
        </w:rPr>
        <w:t xml:space="preserve"> Disorders of the circadian sleep-wake cycle. - Daniel R. Wagner</w:t>
      </w:r>
    </w:p>
    <w:p w14:paraId="610F123A" w14:textId="77777777" w:rsidR="00C406F6" w:rsidRPr="00C406F6" w:rsidRDefault="00C406F6" w:rsidP="00C406F6">
      <w:pPr>
        <w:jc w:val="both"/>
        <w:rPr>
          <w:sz w:val="22"/>
          <w:szCs w:val="22"/>
        </w:rPr>
      </w:pPr>
    </w:p>
    <w:p w14:paraId="4A2F1371" w14:textId="68E83B48" w:rsidR="00CB7CDA" w:rsidRDefault="00CB7CDA" w:rsidP="00CB7CDA">
      <w:pPr>
        <w:pStyle w:val="Heading1"/>
      </w:pPr>
      <w:r>
        <w:t>VI.  CONCLUSION</w:t>
      </w:r>
    </w:p>
    <w:p w14:paraId="639D0FA9" w14:textId="77777777" w:rsidR="00CB7CDA" w:rsidRDefault="00CB7CDA" w:rsidP="00CB7CDA">
      <w:pPr>
        <w:pStyle w:val="Acknowledgements"/>
      </w:pPr>
      <w:r>
        <w:t>The intricate interplay between sleep quality and health is abundantly clear. It is a multifaceted relationship where suboptimal sleep can substantially impact physical and mental well-being. Health factors, marked by terms like Heart Rate, snoring, Respiration rate, Temperature, Limb movements, Blood oxygen levels, Eye movement, Sleep patterns, Gender, Age, Occupation, Sleep Duration, Quality of Sleep, Physical Activity Level, Stress Level, BMI Category, High bp, Low bp, Daily Steps, Sleep Disorder, and Stress levels, significantly influences an array of physiological processes.</w:t>
      </w:r>
    </w:p>
    <w:p w14:paraId="1B6EB631" w14:textId="77777777" w:rsidR="00CB7CDA" w:rsidRDefault="00CB7CDA" w:rsidP="00CB7CDA">
      <w:pPr>
        <w:pStyle w:val="Acknowledgements"/>
      </w:pPr>
    </w:p>
    <w:p w14:paraId="01502995" w14:textId="7E7F516F" w:rsidR="00CB7CDA" w:rsidRDefault="00CB7CDA" w:rsidP="00CB7CDA">
      <w:pPr>
        <w:pStyle w:val="Acknowledgements"/>
      </w:pPr>
      <w:r>
        <w:t>In an age where technology and data analysis are revolutionizing the way we approach healthcare, our research paper underscores the transformative potential of machine learning in unravelling the intricate dynamics between sleep, heart rate, and stress levels. As we have navigated through the intricate landscape of these interconnected variables, it has become increasingly evident that delving into the nuances of sleep's impact on health is a pivotal endeavour.</w:t>
      </w:r>
    </w:p>
    <w:p w14:paraId="7B57D9F2" w14:textId="77777777" w:rsidR="00CB7CDA" w:rsidRDefault="00CB7CDA" w:rsidP="00CB7CDA">
      <w:pPr>
        <w:pStyle w:val="Acknowledgements"/>
      </w:pPr>
    </w:p>
    <w:p w14:paraId="7451082E" w14:textId="77777777" w:rsidR="00CB7CDA" w:rsidRDefault="00CB7CDA" w:rsidP="00CB7CDA">
      <w:pPr>
        <w:pStyle w:val="Acknowledgements"/>
      </w:pPr>
      <w:r>
        <w:t xml:space="preserve">Our research, grounded in a synthesis of objective physiological data and subjective self-assessments, not only underscores the importance of sleep quality but also champions an individualized approach to healthcare. By considering a diverse range of factors, spanning from fundamental biometric markers to the subtleties of daily habits and experiences, we recognize the multifaceted nature of the relationship between sleep, heart rate, and stress levels. This </w:t>
      </w:r>
      <w:r>
        <w:lastRenderedPageBreak/>
        <w:t>deeper understanding positions us to develop personalized interventions that can yield improved health outcomes and elevate the overall quality of life for individuals.</w:t>
      </w:r>
    </w:p>
    <w:p w14:paraId="63B3CE69" w14:textId="77777777" w:rsidR="00CB7CDA" w:rsidRDefault="00CB7CDA" w:rsidP="00CB7CDA">
      <w:pPr>
        <w:pStyle w:val="Acknowledgements"/>
      </w:pPr>
    </w:p>
    <w:p w14:paraId="04027C2C" w14:textId="77777777" w:rsidR="00CB7CDA" w:rsidRDefault="00CB7CDA" w:rsidP="00CB7CDA">
      <w:pPr>
        <w:pStyle w:val="Acknowledgements"/>
      </w:pPr>
      <w:r>
        <w:t>Looking forward, our research opens the door to broader discourse regarding sleep's role as a cornerstone of holistic health. In a world where the pursuit of well-being is a paramount concern, recognizing the profound role that sleep quality plays in both physical and mental health is a foundational step toward a healthier and more harmonious future. The interplay between sleep, heart rate, and stress levels is not static but dynamic, offering a pathway for optimizing health and enhancing one's quality of life.</w:t>
      </w:r>
    </w:p>
    <w:p w14:paraId="4FEB63C0" w14:textId="77777777" w:rsidR="00CB7CDA" w:rsidRPr="00CB7CDA" w:rsidRDefault="00CB7CDA" w:rsidP="00CB7CDA">
      <w:pPr>
        <w:pStyle w:val="Acknowledgements"/>
      </w:pPr>
    </w:p>
    <w:p w14:paraId="31ACB882" w14:textId="77777777" w:rsidR="00CB7CDA" w:rsidRPr="004975C8" w:rsidRDefault="00CB7CDA" w:rsidP="00CB7CDA">
      <w:pPr>
        <w:pStyle w:val="Acknowledgements"/>
      </w:pPr>
    </w:p>
    <w:sectPr w:rsidR="00CB7CDA" w:rsidRPr="004975C8"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6E1F" w14:textId="77777777" w:rsidR="0048419C" w:rsidRDefault="0048419C" w:rsidP="00AF2C92">
      <w:r>
        <w:separator/>
      </w:r>
    </w:p>
  </w:endnote>
  <w:endnote w:type="continuationSeparator" w:id="0">
    <w:p w14:paraId="4CEACF82" w14:textId="77777777" w:rsidR="0048419C" w:rsidRDefault="0048419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EB4D" w14:textId="77777777" w:rsidR="0048419C" w:rsidRDefault="0048419C" w:rsidP="00AF2C92">
      <w:r>
        <w:separator/>
      </w:r>
    </w:p>
  </w:footnote>
  <w:footnote w:type="continuationSeparator" w:id="0">
    <w:p w14:paraId="541DB463" w14:textId="77777777" w:rsidR="0048419C" w:rsidRDefault="0048419C"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F88470C"/>
    <w:lvl w:ilvl="0">
      <w:start w:val="1"/>
      <w:numFmt w:val="decimal"/>
      <w:lvlText w:val="%1."/>
      <w:lvlJc w:val="left"/>
      <w:pPr>
        <w:tabs>
          <w:tab w:val="num" w:pos="0"/>
        </w:tabs>
        <w:ind w:left="0" w:firstLine="216"/>
      </w:pPr>
      <w:rPr>
        <w:rFonts w:hint="default"/>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B10B3C"/>
    <w:multiLevelType w:val="multilevel"/>
    <w:tmpl w:val="6FF2102A"/>
    <w:lvl w:ilvl="0">
      <w:start w:val="1"/>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8137955">
    <w:abstractNumId w:val="17"/>
  </w:num>
  <w:num w:numId="2" w16cid:durableId="1571228151">
    <w:abstractNumId w:val="21"/>
  </w:num>
  <w:num w:numId="3" w16cid:durableId="743377450">
    <w:abstractNumId w:val="1"/>
  </w:num>
  <w:num w:numId="4" w16cid:durableId="569923668">
    <w:abstractNumId w:val="2"/>
  </w:num>
  <w:num w:numId="5" w16cid:durableId="316884147">
    <w:abstractNumId w:val="3"/>
  </w:num>
  <w:num w:numId="6" w16cid:durableId="2090229658">
    <w:abstractNumId w:val="4"/>
  </w:num>
  <w:num w:numId="7" w16cid:durableId="1534536888">
    <w:abstractNumId w:val="9"/>
  </w:num>
  <w:num w:numId="8" w16cid:durableId="1598564555">
    <w:abstractNumId w:val="5"/>
  </w:num>
  <w:num w:numId="9" w16cid:durableId="440413758">
    <w:abstractNumId w:val="7"/>
  </w:num>
  <w:num w:numId="10" w16cid:durableId="515776591">
    <w:abstractNumId w:val="6"/>
  </w:num>
  <w:num w:numId="11" w16cid:durableId="716704359">
    <w:abstractNumId w:val="10"/>
  </w:num>
  <w:num w:numId="12" w16cid:durableId="1652975644">
    <w:abstractNumId w:val="8"/>
  </w:num>
  <w:num w:numId="13" w16cid:durableId="365065191">
    <w:abstractNumId w:val="19"/>
  </w:num>
  <w:num w:numId="14" w16cid:durableId="1574852909">
    <w:abstractNumId w:val="22"/>
  </w:num>
  <w:num w:numId="15" w16cid:durableId="465902818">
    <w:abstractNumId w:val="16"/>
  </w:num>
  <w:num w:numId="16" w16cid:durableId="959529954">
    <w:abstractNumId w:val="18"/>
  </w:num>
  <w:num w:numId="17" w16cid:durableId="675419484">
    <w:abstractNumId w:val="12"/>
  </w:num>
  <w:num w:numId="18" w16cid:durableId="333343082">
    <w:abstractNumId w:val="0"/>
  </w:num>
  <w:num w:numId="19" w16cid:durableId="1907642401">
    <w:abstractNumId w:val="13"/>
  </w:num>
  <w:num w:numId="20" w16cid:durableId="824977929">
    <w:abstractNumId w:val="22"/>
  </w:num>
  <w:num w:numId="21" w16cid:durableId="2001040959">
    <w:abstractNumId w:val="22"/>
  </w:num>
  <w:num w:numId="22" w16cid:durableId="1339389328">
    <w:abstractNumId w:val="22"/>
  </w:num>
  <w:num w:numId="23" w16cid:durableId="251937578">
    <w:abstractNumId w:val="22"/>
  </w:num>
  <w:num w:numId="24" w16cid:durableId="339088611">
    <w:abstractNumId w:val="19"/>
  </w:num>
  <w:num w:numId="25" w16cid:durableId="1665937508">
    <w:abstractNumId w:val="20"/>
  </w:num>
  <w:num w:numId="26" w16cid:durableId="1844395710">
    <w:abstractNumId w:val="23"/>
  </w:num>
  <w:num w:numId="27" w16cid:durableId="532381227">
    <w:abstractNumId w:val="24"/>
  </w:num>
  <w:num w:numId="28" w16cid:durableId="1874341404">
    <w:abstractNumId w:val="22"/>
  </w:num>
  <w:num w:numId="29" w16cid:durableId="734933243">
    <w:abstractNumId w:val="15"/>
  </w:num>
  <w:num w:numId="30" w16cid:durableId="175848055">
    <w:abstractNumId w:val="25"/>
  </w:num>
  <w:num w:numId="31" w16cid:durableId="1420981932">
    <w:abstractNumId w:val="11"/>
  </w:num>
  <w:num w:numId="32" w16cid:durableId="1256397368">
    <w:abstractNumId w:val="14"/>
  </w:num>
  <w:num w:numId="33" w16cid:durableId="571432078">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77"/>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3910"/>
    <w:rsid w:val="00095E61"/>
    <w:rsid w:val="000966C1"/>
    <w:rsid w:val="000970AC"/>
    <w:rsid w:val="000A1167"/>
    <w:rsid w:val="000A4428"/>
    <w:rsid w:val="000A6D40"/>
    <w:rsid w:val="000A7BC3"/>
    <w:rsid w:val="000B1661"/>
    <w:rsid w:val="000B1F0B"/>
    <w:rsid w:val="000B2E88"/>
    <w:rsid w:val="000B4603"/>
    <w:rsid w:val="000B5150"/>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4985"/>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368D"/>
    <w:rsid w:val="00236F4B"/>
    <w:rsid w:val="00242B0D"/>
    <w:rsid w:val="002467C6"/>
    <w:rsid w:val="0024692A"/>
    <w:rsid w:val="00252BBA"/>
    <w:rsid w:val="00253123"/>
    <w:rsid w:val="00264001"/>
    <w:rsid w:val="002648F2"/>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4EED"/>
    <w:rsid w:val="00315713"/>
    <w:rsid w:val="0031686C"/>
    <w:rsid w:val="00316FE0"/>
    <w:rsid w:val="003204D2"/>
    <w:rsid w:val="00322F3D"/>
    <w:rsid w:val="0032605E"/>
    <w:rsid w:val="003275D1"/>
    <w:rsid w:val="00330B2A"/>
    <w:rsid w:val="00331E17"/>
    <w:rsid w:val="00333063"/>
    <w:rsid w:val="003408E3"/>
    <w:rsid w:val="00343480"/>
    <w:rsid w:val="00345E89"/>
    <w:rsid w:val="003522A1"/>
    <w:rsid w:val="0035254B"/>
    <w:rsid w:val="00353555"/>
    <w:rsid w:val="00355C87"/>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31B8"/>
    <w:rsid w:val="0048419C"/>
    <w:rsid w:val="0048549E"/>
    <w:rsid w:val="004930C6"/>
    <w:rsid w:val="00493347"/>
    <w:rsid w:val="00496092"/>
    <w:rsid w:val="004975C8"/>
    <w:rsid w:val="004A08DB"/>
    <w:rsid w:val="004A25D0"/>
    <w:rsid w:val="004A37E8"/>
    <w:rsid w:val="004A7549"/>
    <w:rsid w:val="004B09D4"/>
    <w:rsid w:val="004B309D"/>
    <w:rsid w:val="004B330A"/>
    <w:rsid w:val="004B7C8E"/>
    <w:rsid w:val="004C0FB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3AA5"/>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D7478"/>
    <w:rsid w:val="006E1B3C"/>
    <w:rsid w:val="006E23FB"/>
    <w:rsid w:val="006E325A"/>
    <w:rsid w:val="006E33EC"/>
    <w:rsid w:val="006E3802"/>
    <w:rsid w:val="006E6C02"/>
    <w:rsid w:val="006F231A"/>
    <w:rsid w:val="006F6B55"/>
    <w:rsid w:val="006F6F2F"/>
    <w:rsid w:val="006F788D"/>
    <w:rsid w:val="006F78E1"/>
    <w:rsid w:val="00701072"/>
    <w:rsid w:val="00702054"/>
    <w:rsid w:val="007035A4"/>
    <w:rsid w:val="00711799"/>
    <w:rsid w:val="00712B78"/>
    <w:rsid w:val="0071393B"/>
    <w:rsid w:val="00713EE2"/>
    <w:rsid w:val="007177FC"/>
    <w:rsid w:val="00717C71"/>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73D83"/>
    <w:rsid w:val="00781003"/>
    <w:rsid w:val="007911FD"/>
    <w:rsid w:val="00793930"/>
    <w:rsid w:val="00793DD1"/>
    <w:rsid w:val="00794FEC"/>
    <w:rsid w:val="007A003E"/>
    <w:rsid w:val="007A011F"/>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3C90"/>
    <w:rsid w:val="008473D8"/>
    <w:rsid w:val="008528DC"/>
    <w:rsid w:val="00852B8C"/>
    <w:rsid w:val="00854981"/>
    <w:rsid w:val="00864B2E"/>
    <w:rsid w:val="00865963"/>
    <w:rsid w:val="008709ED"/>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0E3D"/>
    <w:rsid w:val="009876D4"/>
    <w:rsid w:val="009914A5"/>
    <w:rsid w:val="0099548E"/>
    <w:rsid w:val="00996456"/>
    <w:rsid w:val="00996A12"/>
    <w:rsid w:val="00997B0F"/>
    <w:rsid w:val="009A0CC3"/>
    <w:rsid w:val="009A1CAD"/>
    <w:rsid w:val="009A3440"/>
    <w:rsid w:val="009A5832"/>
    <w:rsid w:val="009A6838"/>
    <w:rsid w:val="009B24B5"/>
    <w:rsid w:val="009B4EBC"/>
    <w:rsid w:val="009B569A"/>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048B"/>
    <w:rsid w:val="00A02668"/>
    <w:rsid w:val="00A02801"/>
    <w:rsid w:val="00A06A39"/>
    <w:rsid w:val="00A07F58"/>
    <w:rsid w:val="00A131CB"/>
    <w:rsid w:val="00A14847"/>
    <w:rsid w:val="00A16D6D"/>
    <w:rsid w:val="00A1723B"/>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A76"/>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164E"/>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35F1F"/>
    <w:rsid w:val="00C4069E"/>
    <w:rsid w:val="00C406F6"/>
    <w:rsid w:val="00C41ADC"/>
    <w:rsid w:val="00C44149"/>
    <w:rsid w:val="00C44410"/>
    <w:rsid w:val="00C44A15"/>
    <w:rsid w:val="00C4630A"/>
    <w:rsid w:val="00C523F0"/>
    <w:rsid w:val="00C526D2"/>
    <w:rsid w:val="00C53A91"/>
    <w:rsid w:val="00C5794E"/>
    <w:rsid w:val="00C60968"/>
    <w:rsid w:val="00C63D39"/>
    <w:rsid w:val="00C63EDD"/>
    <w:rsid w:val="00C65B36"/>
    <w:rsid w:val="00C67C8F"/>
    <w:rsid w:val="00C7292E"/>
    <w:rsid w:val="00C74E88"/>
    <w:rsid w:val="00C80924"/>
    <w:rsid w:val="00C8286B"/>
    <w:rsid w:val="00C947F8"/>
    <w:rsid w:val="00C9515F"/>
    <w:rsid w:val="00C963C5"/>
    <w:rsid w:val="00CA030C"/>
    <w:rsid w:val="00CA1F41"/>
    <w:rsid w:val="00CA32EE"/>
    <w:rsid w:val="00CA5771"/>
    <w:rsid w:val="00CA6A1A"/>
    <w:rsid w:val="00CB7CDA"/>
    <w:rsid w:val="00CC1E75"/>
    <w:rsid w:val="00CC2E0E"/>
    <w:rsid w:val="00CC361C"/>
    <w:rsid w:val="00CC474B"/>
    <w:rsid w:val="00CC658C"/>
    <w:rsid w:val="00CC67BF"/>
    <w:rsid w:val="00CD0843"/>
    <w:rsid w:val="00CD425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873BA"/>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3485"/>
    <w:rsid w:val="00DD458C"/>
    <w:rsid w:val="00DD72E9"/>
    <w:rsid w:val="00DD7605"/>
    <w:rsid w:val="00DE2020"/>
    <w:rsid w:val="00DE3476"/>
    <w:rsid w:val="00DE4C5A"/>
    <w:rsid w:val="00DE509B"/>
    <w:rsid w:val="00DE7BEA"/>
    <w:rsid w:val="00DF5B84"/>
    <w:rsid w:val="00DF6D5B"/>
    <w:rsid w:val="00DF771B"/>
    <w:rsid w:val="00DF7EE2"/>
    <w:rsid w:val="00E01BAA"/>
    <w:rsid w:val="00E0282A"/>
    <w:rsid w:val="00E02F9B"/>
    <w:rsid w:val="00E07E14"/>
    <w:rsid w:val="00E14F94"/>
    <w:rsid w:val="00E16CBC"/>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1EC1"/>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16B77"/>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C0E44"/>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FE664"/>
  <w14:defaultImageDpi w14:val="330"/>
  <w15:docId w15:val="{12D990A2-0802-4A6F-B974-A90E66D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customStyle="1" w:styleId="notion-enable-hover">
    <w:name w:val="notion-enable-hover"/>
    <w:basedOn w:val="DefaultParagraphFont"/>
    <w:rsid w:val="006D7478"/>
  </w:style>
  <w:style w:type="paragraph" w:styleId="BodyText">
    <w:name w:val="Body Text"/>
    <w:basedOn w:val="Normal"/>
    <w:link w:val="BodyTextChar"/>
    <w:unhideWhenUsed/>
    <w:rsid w:val="00DD3485"/>
    <w:pPr>
      <w:suppressAutoHyphens/>
      <w:spacing w:after="6" w:line="240" w:lineRule="auto"/>
      <w:ind w:firstLine="288"/>
      <w:jc w:val="both"/>
    </w:pPr>
    <w:rPr>
      <w:rFonts w:eastAsia="SimSun"/>
      <w:spacing w:val="-1"/>
      <w:sz w:val="20"/>
      <w:szCs w:val="20"/>
      <w:lang w:val="en-US" w:eastAsia="zh-CN"/>
    </w:rPr>
  </w:style>
  <w:style w:type="character" w:customStyle="1" w:styleId="BodyTextChar">
    <w:name w:val="Body Text Char"/>
    <w:basedOn w:val="DefaultParagraphFont"/>
    <w:link w:val="BodyText"/>
    <w:rsid w:val="00DD3485"/>
    <w:rPr>
      <w:rFonts w:eastAsia="SimSun"/>
      <w:spacing w:val="-1"/>
      <w:lang w:val="en-US" w:eastAsia="zh-CN"/>
    </w:rPr>
  </w:style>
  <w:style w:type="character" w:styleId="Hyperlink">
    <w:name w:val="Hyperlink"/>
    <w:basedOn w:val="DefaultParagraphFont"/>
    <w:unhideWhenUsed/>
    <w:rsid w:val="00DD3485"/>
    <w:rPr>
      <w:color w:val="0000FF" w:themeColor="hyperlink"/>
      <w:u w:val="single"/>
    </w:rPr>
  </w:style>
  <w:style w:type="character" w:styleId="UnresolvedMention">
    <w:name w:val="Unresolved Mention"/>
    <w:basedOn w:val="DefaultParagraphFont"/>
    <w:uiPriority w:val="99"/>
    <w:semiHidden/>
    <w:unhideWhenUsed/>
    <w:rsid w:val="00DD3485"/>
    <w:rPr>
      <w:color w:val="605E5C"/>
      <w:shd w:val="clear" w:color="auto" w:fill="E1DFDD"/>
    </w:rPr>
  </w:style>
  <w:style w:type="paragraph" w:styleId="ListParagraph">
    <w:name w:val="List Paragraph"/>
    <w:basedOn w:val="Normal"/>
    <w:rsid w:val="004975C8"/>
    <w:pPr>
      <w:ind w:left="720"/>
      <w:contextualSpacing/>
    </w:pPr>
  </w:style>
  <w:style w:type="paragraph" w:styleId="NormalWeb">
    <w:name w:val="Normal (Web)"/>
    <w:basedOn w:val="Normal"/>
    <w:uiPriority w:val="99"/>
    <w:unhideWhenUsed/>
    <w:rsid w:val="004975C8"/>
    <w:pPr>
      <w:spacing w:before="100" w:beforeAutospacing="1" w:after="100" w:afterAutospacing="1"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402">
      <w:bodyDiv w:val="1"/>
      <w:marLeft w:val="0"/>
      <w:marRight w:val="0"/>
      <w:marTop w:val="0"/>
      <w:marBottom w:val="0"/>
      <w:divBdr>
        <w:top w:val="none" w:sz="0" w:space="0" w:color="auto"/>
        <w:left w:val="none" w:sz="0" w:space="0" w:color="auto"/>
        <w:bottom w:val="none" w:sz="0" w:space="0" w:color="auto"/>
        <w:right w:val="none" w:sz="0" w:space="0" w:color="auto"/>
      </w:divBdr>
    </w:div>
    <w:div w:id="197742198">
      <w:bodyDiv w:val="1"/>
      <w:marLeft w:val="0"/>
      <w:marRight w:val="0"/>
      <w:marTop w:val="0"/>
      <w:marBottom w:val="0"/>
      <w:divBdr>
        <w:top w:val="none" w:sz="0" w:space="0" w:color="auto"/>
        <w:left w:val="none" w:sz="0" w:space="0" w:color="auto"/>
        <w:bottom w:val="none" w:sz="0" w:space="0" w:color="auto"/>
        <w:right w:val="none" w:sz="0" w:space="0" w:color="auto"/>
      </w:divBdr>
    </w:div>
    <w:div w:id="29120843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413888396">
      <w:bodyDiv w:val="1"/>
      <w:marLeft w:val="0"/>
      <w:marRight w:val="0"/>
      <w:marTop w:val="0"/>
      <w:marBottom w:val="0"/>
      <w:divBdr>
        <w:top w:val="none" w:sz="0" w:space="0" w:color="auto"/>
        <w:left w:val="none" w:sz="0" w:space="0" w:color="auto"/>
        <w:bottom w:val="none" w:sz="0" w:space="0" w:color="auto"/>
        <w:right w:val="none" w:sz="0" w:space="0" w:color="auto"/>
      </w:divBdr>
    </w:div>
    <w:div w:id="1702198933">
      <w:bodyDiv w:val="1"/>
      <w:marLeft w:val="0"/>
      <w:marRight w:val="0"/>
      <w:marTop w:val="0"/>
      <w:marBottom w:val="0"/>
      <w:divBdr>
        <w:top w:val="none" w:sz="0" w:space="0" w:color="auto"/>
        <w:left w:val="none" w:sz="0" w:space="0" w:color="auto"/>
        <w:bottom w:val="none" w:sz="0" w:space="0" w:color="auto"/>
        <w:right w:val="none" w:sz="0" w:space="0" w:color="auto"/>
      </w:divBdr>
    </w:div>
    <w:div w:id="20479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kkardhruvi21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uom190346a/sleep-health-and-lifestyle-dataset" TargetMode="External"/><Relationship Id="rId4" Type="http://schemas.openxmlformats.org/officeDocument/2006/relationships/settings" Target="settings.xml"/><Relationship Id="rId9" Type="http://schemas.openxmlformats.org/officeDocument/2006/relationships/hyperlink" Target="mailto:*dhrititrivedi1207@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92c308bb-2ae4-4a55-a966-a341ed02a41c_TF_Template_Word_Windows_2016.zip.41c\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46</TotalTime>
  <Pages>13</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24757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DELL</dc:creator>
  <cp:lastModifiedBy>Dhriti Trivedi</cp:lastModifiedBy>
  <cp:revision>12</cp:revision>
  <cp:lastPrinted>2011-07-22T14:54:00Z</cp:lastPrinted>
  <dcterms:created xsi:type="dcterms:W3CDTF">2023-10-30T17:37:00Z</dcterms:created>
  <dcterms:modified xsi:type="dcterms:W3CDTF">2023-11-03T17:59:00Z</dcterms:modified>
</cp:coreProperties>
</file>